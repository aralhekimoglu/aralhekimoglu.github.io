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DD6E" w14:textId="77777777" w:rsidR="00207A48" w:rsidRPr="00253C00" w:rsidRDefault="002C5F59" w:rsidP="000C41D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53C00">
        <w:rPr>
          <w:rFonts w:ascii="Times New Roman" w:hAnsi="Times New Roman"/>
          <w:sz w:val="28"/>
          <w:szCs w:val="28"/>
          <w:lang w:val="en-US"/>
        </w:rPr>
        <w:t xml:space="preserve">HALUK </w:t>
      </w:r>
      <w:r w:rsidR="006B40BB" w:rsidRPr="00253C00">
        <w:rPr>
          <w:rFonts w:ascii="Times New Roman" w:hAnsi="Times New Roman"/>
          <w:sz w:val="28"/>
          <w:szCs w:val="28"/>
          <w:lang w:val="en-US"/>
        </w:rPr>
        <w:t>ARAL HEKIMOGLU</w:t>
      </w:r>
    </w:p>
    <w:p w14:paraId="20349476" w14:textId="3CC02389" w:rsidR="006B40BB" w:rsidRPr="008832B5" w:rsidRDefault="00764672" w:rsidP="00A25A02">
      <w:pPr>
        <w:jc w:val="center"/>
        <w:rPr>
          <w:rStyle w:val="Hyperlink"/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0"/>
          <w:szCs w:val="20"/>
        </w:rPr>
        <w:t>Saportastr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</w:rPr>
        <w:t>. 1</w:t>
      </w:r>
      <w:r w:rsidR="00123561" w:rsidRPr="006D1060">
        <w:rPr>
          <w:rFonts w:ascii="Times New Roman" w:eastAsia="Times New Roman" w:hAnsi="Times New Roman"/>
          <w:color w:val="000000"/>
          <w:sz w:val="20"/>
          <w:szCs w:val="20"/>
        </w:rPr>
        <w:t xml:space="preserve">, </w:t>
      </w:r>
      <w:r w:rsidR="008832B5">
        <w:rPr>
          <w:rFonts w:ascii="Times New Roman" w:eastAsia="Times New Roman" w:hAnsi="Times New Roman"/>
          <w:color w:val="000000"/>
          <w:sz w:val="20"/>
          <w:szCs w:val="20"/>
        </w:rPr>
        <w:t>80637</w:t>
      </w:r>
      <w:r w:rsidR="00F156A7" w:rsidRPr="008832B5">
        <w:rPr>
          <w:rFonts w:ascii="Times New Roman" w:hAnsi="Times New Roman"/>
          <w:sz w:val="20"/>
          <w:szCs w:val="20"/>
          <w:lang w:val="en-US"/>
        </w:rPr>
        <w:t>,</w:t>
      </w:r>
      <w:r w:rsidR="00A25A02" w:rsidRPr="008832B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832B5" w:rsidRPr="008832B5">
        <w:rPr>
          <w:rFonts w:ascii="Times New Roman" w:hAnsi="Times New Roman"/>
          <w:sz w:val="20"/>
          <w:szCs w:val="20"/>
          <w:lang w:val="en-US"/>
        </w:rPr>
        <w:t>Munich</w:t>
      </w:r>
      <w:r w:rsidR="00A25A02" w:rsidRPr="008832B5">
        <w:rPr>
          <w:rFonts w:ascii="Times New Roman" w:hAnsi="Times New Roman"/>
          <w:sz w:val="20"/>
          <w:szCs w:val="20"/>
          <w:lang w:val="en-US"/>
        </w:rPr>
        <w:t xml:space="preserve"> | </w:t>
      </w:r>
      <w:r w:rsidR="00752DD4" w:rsidRPr="008832B5">
        <w:rPr>
          <w:rFonts w:ascii="Times New Roman" w:hAnsi="Times New Roman"/>
          <w:color w:val="000000"/>
          <w:sz w:val="20"/>
          <w:szCs w:val="20"/>
          <w:lang w:val="en-US"/>
        </w:rPr>
        <w:t>+</w:t>
      </w:r>
      <w:r w:rsidR="008832B5" w:rsidRPr="008832B5">
        <w:rPr>
          <w:rFonts w:ascii="Times New Roman" w:hAnsi="Times New Roman"/>
          <w:color w:val="000000"/>
          <w:sz w:val="20"/>
          <w:szCs w:val="20"/>
          <w:lang w:val="en-US"/>
        </w:rPr>
        <w:t>49</w:t>
      </w:r>
      <w:r w:rsidR="00752DD4" w:rsidRPr="008832B5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A25A02" w:rsidRPr="008832B5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r w:rsidR="008832B5" w:rsidRPr="008832B5">
        <w:rPr>
          <w:rFonts w:ascii="Times New Roman" w:hAnsi="Times New Roman"/>
          <w:sz w:val="20"/>
          <w:szCs w:val="20"/>
          <w:lang w:val="en-US"/>
        </w:rPr>
        <w:t>162</w:t>
      </w:r>
      <w:r w:rsidR="00A25A02" w:rsidRPr="008832B5">
        <w:rPr>
          <w:rFonts w:ascii="Times New Roman" w:hAnsi="Times New Roman"/>
          <w:sz w:val="20"/>
          <w:szCs w:val="20"/>
          <w:lang w:val="en-US"/>
        </w:rPr>
        <w:t xml:space="preserve">) </w:t>
      </w:r>
      <w:r w:rsidR="008832B5" w:rsidRPr="008832B5">
        <w:rPr>
          <w:rFonts w:ascii="Times New Roman" w:hAnsi="Times New Roman"/>
          <w:sz w:val="20"/>
          <w:szCs w:val="20"/>
          <w:lang w:val="en-US"/>
        </w:rPr>
        <w:t>6090</w:t>
      </w:r>
      <w:r w:rsidR="00E11807" w:rsidRPr="008832B5">
        <w:rPr>
          <w:rFonts w:ascii="Times New Roman" w:hAnsi="Times New Roman"/>
          <w:sz w:val="20"/>
          <w:szCs w:val="20"/>
          <w:lang w:val="en-US"/>
        </w:rPr>
        <w:t>-</w:t>
      </w:r>
      <w:r w:rsidR="008832B5" w:rsidRPr="008832B5">
        <w:rPr>
          <w:rFonts w:ascii="Times New Roman" w:hAnsi="Times New Roman"/>
          <w:sz w:val="20"/>
          <w:szCs w:val="20"/>
          <w:lang w:val="en-US"/>
        </w:rPr>
        <w:t>437</w:t>
      </w:r>
      <w:r w:rsidR="006B40BB" w:rsidRPr="008832B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25A02" w:rsidRPr="008832B5">
        <w:rPr>
          <w:rFonts w:ascii="Times New Roman" w:hAnsi="Times New Roman"/>
          <w:sz w:val="20"/>
          <w:szCs w:val="20"/>
          <w:lang w:val="en-US"/>
        </w:rPr>
        <w:t>|</w:t>
      </w:r>
      <w:r w:rsidR="006B40BB" w:rsidRPr="008832B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6" w:history="1">
        <w:r w:rsidR="008832B5" w:rsidRPr="008832B5">
          <w:rPr>
            <w:rStyle w:val="Hyperlink"/>
            <w:rFonts w:ascii="Times New Roman" w:hAnsi="Times New Roman"/>
            <w:sz w:val="20"/>
            <w:szCs w:val="20"/>
            <w:lang w:val="en-US"/>
          </w:rPr>
          <w:t>aral.hekimoglu@tum.de</w:t>
        </w:r>
      </w:hyperlink>
      <w:r w:rsidR="00FF4537" w:rsidRPr="008832B5">
        <w:rPr>
          <w:rStyle w:val="Hyperlink"/>
          <w:rFonts w:ascii="Times New Roman" w:hAnsi="Times New Roman"/>
          <w:color w:val="auto"/>
          <w:sz w:val="20"/>
          <w:szCs w:val="20"/>
          <w:u w:val="none"/>
          <w:lang w:val="en-US"/>
        </w:rPr>
        <w:t xml:space="preserve"> </w:t>
      </w:r>
    </w:p>
    <w:p w14:paraId="1C3041FE" w14:textId="77777777" w:rsidR="00A25A02" w:rsidRPr="008832B5" w:rsidRDefault="00A25A02" w:rsidP="00A25A02">
      <w:pPr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236372DA" w14:textId="411D21B2" w:rsidR="008832B5" w:rsidRDefault="008832B5" w:rsidP="008832B5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PUBLICATIONS</w:t>
      </w:r>
    </w:p>
    <w:p w14:paraId="3939C7D9" w14:textId="77777777" w:rsidR="008832B5" w:rsidRPr="00A25A02" w:rsidRDefault="008832B5" w:rsidP="008832B5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4A193" wp14:editId="44A78B20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6758940" cy="7620"/>
                <wp:effectExtent l="12700" t="12700" r="1016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D9DD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95pt" to="532.2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&#13;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9D9FD11" w14:textId="7B6CBE4B" w:rsidR="004808CD" w:rsidRPr="004808CD" w:rsidRDefault="004808CD" w:rsidP="004808CD">
      <w:pPr>
        <w:pStyle w:val="ListParagraph"/>
        <w:numPr>
          <w:ilvl w:val="0"/>
          <w:numId w:val="21"/>
        </w:numPr>
        <w:rPr>
          <w:rFonts w:ascii="Times New Roman" w:hAnsi="Times New Roman"/>
          <w:b/>
          <w:sz w:val="20"/>
          <w:szCs w:val="20"/>
          <w:lang w:val="en-US"/>
        </w:rPr>
      </w:pP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Hekimoglu, A. Schmidt, M. Alvaro, M. Rigoll, G. </w:t>
      </w:r>
      <w:r>
        <w:rPr>
          <w:rFonts w:ascii="Times New Roman" w:hAnsi="Times New Roman"/>
          <w:bCs/>
          <w:sz w:val="20"/>
          <w:szCs w:val="20"/>
          <w:lang w:val="en-US"/>
        </w:rPr>
        <w:t>“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Efficient 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a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>ctive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 xml:space="preserve"> l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earning 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s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trategies for 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m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>onocular 3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d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o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 xml:space="preserve">bject 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d</w:t>
      </w:r>
      <w:r w:rsidRPr="004808CD">
        <w:rPr>
          <w:rFonts w:ascii="Times New Roman" w:hAnsi="Times New Roman"/>
          <w:bCs/>
          <w:sz w:val="20"/>
          <w:szCs w:val="20"/>
          <w:lang w:val="en-US"/>
        </w:rPr>
        <w:t>etection</w:t>
      </w:r>
      <w:r w:rsidR="00E60F32">
        <w:rPr>
          <w:rFonts w:ascii="Times New Roman" w:hAnsi="Times New Roman"/>
          <w:bCs/>
          <w:sz w:val="20"/>
          <w:szCs w:val="20"/>
          <w:lang w:val="en-US"/>
        </w:rPr>
        <w:t>.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” IEEE Intelligent Vehicle </w:t>
      </w:r>
      <w:r w:rsidR="00E60F32" w:rsidRPr="00E60F32">
        <w:rPr>
          <w:rFonts w:ascii="Times New Roman" w:hAnsi="Times New Roman"/>
          <w:bCs/>
          <w:sz w:val="20"/>
          <w:szCs w:val="20"/>
          <w:lang w:val="en-US"/>
        </w:rPr>
        <w:t>Symposium</w:t>
      </w:r>
      <w:r w:rsidR="00E60F32" w:rsidRPr="00E60F32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0121DE">
        <w:rPr>
          <w:rFonts w:ascii="Times New Roman" w:hAnsi="Times New Roman"/>
          <w:bCs/>
          <w:sz w:val="20"/>
          <w:szCs w:val="20"/>
          <w:lang w:val="en-US"/>
        </w:rPr>
        <w:t>(2022)</w:t>
      </w:r>
    </w:p>
    <w:p w14:paraId="2362FBF7" w14:textId="77777777" w:rsidR="004808CD" w:rsidRPr="004808CD" w:rsidRDefault="004808CD" w:rsidP="004808CD">
      <w:pPr>
        <w:pStyle w:val="ListParagraph"/>
        <w:rPr>
          <w:rFonts w:ascii="Times New Roman" w:hAnsi="Times New Roman"/>
          <w:b/>
          <w:sz w:val="20"/>
          <w:szCs w:val="20"/>
          <w:lang w:val="en-US"/>
        </w:rPr>
      </w:pPr>
    </w:p>
    <w:p w14:paraId="02607FEC" w14:textId="4DA97AD4" w:rsidR="00AB56FE" w:rsidRDefault="00AB56FE" w:rsidP="00AB56FE">
      <w:pPr>
        <w:rPr>
          <w:rFonts w:ascii="Times New Roman" w:hAnsi="Times New Roman"/>
          <w:b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>EXPERIENCE</w:t>
      </w:r>
    </w:p>
    <w:p w14:paraId="4B18419F" w14:textId="77777777" w:rsidR="00AB56FE" w:rsidRPr="00A25A02" w:rsidRDefault="00ED22A0" w:rsidP="00AB56FE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BCFE3A" wp14:editId="0271B0D8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6758940" cy="7620"/>
                <wp:effectExtent l="12700" t="12700" r="10160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B47A" id="Straight Connector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95pt" to="532.2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&#13;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4A1C76B" w14:textId="3A94CDBD" w:rsidR="008832B5" w:rsidRPr="00BC636C" w:rsidRDefault="008832B5" w:rsidP="008832B5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Doctoral Researcher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70C44">
        <w:rPr>
          <w:rFonts w:ascii="Times New Roman" w:hAnsi="Times New Roman"/>
          <w:i/>
          <w:sz w:val="20"/>
          <w:szCs w:val="20"/>
          <w:lang w:val="en-US"/>
        </w:rPr>
        <w:t>BMW Group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,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proofErr w:type="gramStart"/>
      <w:r w:rsidR="00570C44">
        <w:rPr>
          <w:rFonts w:ascii="Times New Roman" w:hAnsi="Times New Roman"/>
          <w:i/>
          <w:sz w:val="20"/>
          <w:szCs w:val="20"/>
          <w:lang w:val="en-US"/>
        </w:rPr>
        <w:t>Munich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,</w:t>
      </w:r>
      <w:proofErr w:type="gramEnd"/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570C44">
        <w:rPr>
          <w:rFonts w:ascii="Times New Roman" w:hAnsi="Times New Roman"/>
          <w:i/>
          <w:sz w:val="20"/>
          <w:szCs w:val="20"/>
          <w:lang w:val="en-US"/>
        </w:rPr>
        <w:t>Germany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>
        <w:rPr>
          <w:rFonts w:ascii="Times New Roman" w:hAnsi="Times New Roman"/>
          <w:i/>
          <w:sz w:val="20"/>
          <w:szCs w:val="20"/>
          <w:lang w:val="en-US"/>
        </w:rPr>
        <w:tab/>
        <w:t xml:space="preserve">         </w:t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>
        <w:rPr>
          <w:rFonts w:ascii="Times New Roman" w:hAnsi="Times New Roman"/>
          <w:i/>
          <w:sz w:val="20"/>
          <w:szCs w:val="20"/>
          <w:lang w:val="en-US"/>
        </w:rPr>
        <w:tab/>
        <w:t xml:space="preserve">        April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202</w:t>
      </w:r>
      <w:r>
        <w:rPr>
          <w:rFonts w:ascii="Times New Roman" w:hAnsi="Times New Roman"/>
          <w:i/>
          <w:sz w:val="20"/>
          <w:szCs w:val="20"/>
          <w:lang w:val="en-US"/>
        </w:rPr>
        <w:t>1</w:t>
      </w:r>
      <w:r>
        <w:rPr>
          <w:rFonts w:ascii="Times New Roman" w:hAnsi="Times New Roman"/>
          <w:i/>
          <w:sz w:val="20"/>
          <w:szCs w:val="20"/>
          <w:lang w:val="en-US"/>
        </w:rPr>
        <w:t>-Present</w:t>
      </w:r>
    </w:p>
    <w:p w14:paraId="6D6C0D0A" w14:textId="77777777" w:rsidR="008832B5" w:rsidRPr="00D277A2" w:rsidRDefault="008832B5" w:rsidP="008832B5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Worked on training and implementation of multiple autonomous driving perception models including: 2D Object Detection, Lane Detection, Point Cloud Segmentation, Perception Fusion and Depth Estimation.</w:t>
      </w:r>
    </w:p>
    <w:p w14:paraId="653D292C" w14:textId="77777777" w:rsidR="008832B5" w:rsidRPr="00ED71D6" w:rsidRDefault="008832B5" w:rsidP="008832B5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Constructed an Active Learning based pipeline consisting of data selection, training dataset creation and model training that helped 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engineers spend less time on data </w:t>
      </w:r>
      <w:r>
        <w:rPr>
          <w:rFonts w:ascii="Times New Roman" w:hAnsi="Times New Roman"/>
          <w:sz w:val="20"/>
          <w:szCs w:val="20"/>
          <w:lang w:val="en-US"/>
        </w:rPr>
        <w:t>preparation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 process</w:t>
      </w:r>
      <w:r>
        <w:rPr>
          <w:rFonts w:ascii="Times New Roman" w:hAnsi="Times New Roman"/>
          <w:sz w:val="20"/>
          <w:szCs w:val="20"/>
          <w:lang w:val="en-US"/>
        </w:rPr>
        <w:t>es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 and more on model development.</w:t>
      </w:r>
    </w:p>
    <w:p w14:paraId="76617697" w14:textId="77777777" w:rsidR="008832B5" w:rsidRDefault="008832B5" w:rsidP="008832B5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Deployed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various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neural</w:t>
      </w:r>
      <w:proofErr w:type="spellEnd"/>
      <w:r>
        <w:rPr>
          <w:rFonts w:ascii="Times New Roman" w:hAnsi="Times New Roman"/>
          <w:sz w:val="20"/>
          <w:szCs w:val="20"/>
        </w:rPr>
        <w:t xml:space="preserve"> network </w:t>
      </w:r>
      <w:proofErr w:type="spellStart"/>
      <w:r>
        <w:rPr>
          <w:rFonts w:ascii="Times New Roman" w:hAnsi="Times New Roman"/>
          <w:sz w:val="20"/>
          <w:szCs w:val="20"/>
        </w:rPr>
        <w:t>models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using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TensorRT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C++ 11 </w:t>
      </w:r>
      <w:proofErr w:type="spellStart"/>
      <w:r>
        <w:rPr>
          <w:rFonts w:ascii="Times New Roman" w:hAnsi="Times New Roman"/>
          <w:sz w:val="20"/>
          <w:szCs w:val="20"/>
        </w:rPr>
        <w:t>for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faster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inference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running</w:t>
      </w:r>
      <w:proofErr w:type="spellEnd"/>
      <w:r>
        <w:rPr>
          <w:rFonts w:ascii="Times New Roman" w:hAnsi="Times New Roman"/>
          <w:sz w:val="20"/>
          <w:szCs w:val="20"/>
        </w:rPr>
        <w:t xml:space="preserve"> on NVIDIA DRIVE AGX </w:t>
      </w:r>
      <w:proofErr w:type="spellStart"/>
      <w:r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ROS.</w:t>
      </w:r>
    </w:p>
    <w:p w14:paraId="140F777E" w14:textId="77777777" w:rsidR="008832B5" w:rsidRDefault="008832B5" w:rsidP="008832B5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Participated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design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decision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making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process</w:t>
      </w:r>
      <w:proofErr w:type="spellEnd"/>
      <w:r>
        <w:rPr>
          <w:rFonts w:ascii="Times New Roman" w:hAnsi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sz w:val="20"/>
          <w:szCs w:val="20"/>
        </w:rPr>
        <w:t>full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perception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architecture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for</w:t>
      </w:r>
      <w:proofErr w:type="spellEnd"/>
      <w:r>
        <w:rPr>
          <w:rFonts w:ascii="Times New Roman" w:hAnsi="Times New Roman"/>
          <w:sz w:val="20"/>
          <w:szCs w:val="20"/>
        </w:rPr>
        <w:t xml:space="preserve"> a self-</w:t>
      </w:r>
      <w:proofErr w:type="spellStart"/>
      <w:r>
        <w:rPr>
          <w:rFonts w:ascii="Times New Roman" w:hAnsi="Times New Roman"/>
          <w:sz w:val="20"/>
          <w:szCs w:val="20"/>
        </w:rPr>
        <w:t>driving</w:t>
      </w:r>
      <w:proofErr w:type="spellEnd"/>
      <w:r>
        <w:rPr>
          <w:rFonts w:ascii="Times New Roman" w:hAnsi="Times New Roman"/>
          <w:sz w:val="20"/>
          <w:szCs w:val="20"/>
        </w:rPr>
        <w:t xml:space="preserve"> car.</w:t>
      </w:r>
    </w:p>
    <w:p w14:paraId="1C3C5B70" w14:textId="77777777" w:rsidR="008832B5" w:rsidRDefault="008832B5" w:rsidP="009A67F8">
      <w:pPr>
        <w:rPr>
          <w:rFonts w:ascii="Times New Roman" w:hAnsi="Times New Roman"/>
          <w:b/>
          <w:sz w:val="20"/>
          <w:szCs w:val="20"/>
        </w:rPr>
      </w:pPr>
    </w:p>
    <w:p w14:paraId="65FACFCA" w14:textId="0D119A58" w:rsidR="009A67F8" w:rsidRPr="00BC636C" w:rsidRDefault="009A67F8" w:rsidP="009A67F8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Computer </w:t>
      </w:r>
      <w:r w:rsidRPr="000853FC">
        <w:rPr>
          <w:rFonts w:ascii="Times New Roman" w:hAnsi="Times New Roman"/>
          <w:b/>
          <w:sz w:val="20"/>
          <w:szCs w:val="20"/>
          <w:lang w:val="en-US"/>
        </w:rPr>
        <w:t xml:space="preserve">Vision </w:t>
      </w:r>
      <w:r w:rsidR="005D2FC1">
        <w:rPr>
          <w:rFonts w:ascii="Times New Roman" w:hAnsi="Times New Roman"/>
          <w:b/>
          <w:sz w:val="20"/>
          <w:szCs w:val="20"/>
          <w:lang w:val="en-US"/>
        </w:rPr>
        <w:t>and Machine Learning</w:t>
      </w:r>
      <w:r w:rsidRPr="000853F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D2FC1">
        <w:rPr>
          <w:rFonts w:ascii="Times New Roman" w:hAnsi="Times New Roman"/>
          <w:b/>
          <w:sz w:val="20"/>
          <w:szCs w:val="20"/>
          <w:lang w:val="en-US"/>
        </w:rPr>
        <w:t xml:space="preserve">Engineer </w:t>
      </w:r>
      <w:proofErr w:type="spellStart"/>
      <w:r>
        <w:rPr>
          <w:rFonts w:ascii="Times New Roman" w:hAnsi="Times New Roman"/>
          <w:i/>
          <w:sz w:val="20"/>
          <w:szCs w:val="20"/>
          <w:lang w:val="en-US"/>
        </w:rPr>
        <w:t>Kuartis</w:t>
      </w:r>
      <w:proofErr w:type="spellEnd"/>
      <w:r>
        <w:rPr>
          <w:rFonts w:ascii="Times New Roman" w:hAnsi="Times New Roman"/>
          <w:i/>
          <w:sz w:val="20"/>
          <w:szCs w:val="20"/>
          <w:lang w:val="en-US"/>
        </w:rPr>
        <w:t xml:space="preserve"> Technology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,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0"/>
          <w:szCs w:val="20"/>
          <w:lang w:val="en-US"/>
        </w:rPr>
        <w:t>Ankara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,</w:t>
      </w:r>
      <w:proofErr w:type="gramEnd"/>
      <w:r>
        <w:rPr>
          <w:rFonts w:ascii="Times New Roman" w:hAnsi="Times New Roman"/>
          <w:i/>
          <w:sz w:val="20"/>
          <w:szCs w:val="20"/>
          <w:lang w:val="en-US"/>
        </w:rPr>
        <w:t xml:space="preserve"> Turkey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 w:rsidR="004C6764">
        <w:rPr>
          <w:rFonts w:ascii="Times New Roman" w:hAnsi="Times New Roman"/>
          <w:i/>
          <w:sz w:val="20"/>
          <w:szCs w:val="20"/>
          <w:lang w:val="en-US"/>
        </w:rPr>
        <w:tab/>
        <w:t xml:space="preserve">  </w:t>
      </w:r>
      <w:r w:rsidR="003959C8">
        <w:rPr>
          <w:rFonts w:ascii="Times New Roman" w:hAnsi="Times New Roman"/>
          <w:i/>
          <w:sz w:val="20"/>
          <w:szCs w:val="20"/>
          <w:lang w:val="en-US"/>
        </w:rPr>
        <w:t>May</w:t>
      </w:r>
      <w:r w:rsidR="004C6764">
        <w:rPr>
          <w:rFonts w:ascii="Times New Roman" w:hAnsi="Times New Roman"/>
          <w:i/>
          <w:sz w:val="20"/>
          <w:szCs w:val="20"/>
          <w:lang w:val="en-US"/>
        </w:rPr>
        <w:t xml:space="preserve"> 2020-</w:t>
      </w:r>
      <w:r w:rsidR="008832B5">
        <w:rPr>
          <w:rFonts w:ascii="Times New Roman" w:hAnsi="Times New Roman"/>
          <w:i/>
          <w:sz w:val="20"/>
          <w:szCs w:val="20"/>
          <w:lang w:val="en-US"/>
        </w:rPr>
        <w:t>March 2021</w:t>
      </w:r>
    </w:p>
    <w:p w14:paraId="3FB1937F" w14:textId="1EDAD003" w:rsidR="00D277A2" w:rsidRPr="00D277A2" w:rsidRDefault="00D277A2" w:rsidP="00D277A2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Worked on training and implementation of multiple autonomous driving perception models including: 2D Object Detection, Lane Detection, Point Cloud Segmentation, Perception Fusion and Depth Estimation.</w:t>
      </w:r>
    </w:p>
    <w:p w14:paraId="6C6C12F5" w14:textId="5AC532AF" w:rsidR="00474ACC" w:rsidRPr="00ED71D6" w:rsidRDefault="00ED71D6" w:rsidP="00ED71D6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Constructed an Active Learning based pipeline </w:t>
      </w:r>
      <w:r w:rsidR="004E2278">
        <w:rPr>
          <w:rFonts w:ascii="Times New Roman" w:hAnsi="Times New Roman"/>
          <w:sz w:val="20"/>
          <w:szCs w:val="20"/>
          <w:lang w:val="en-US"/>
        </w:rPr>
        <w:t>consisting of</w:t>
      </w:r>
      <w:r>
        <w:rPr>
          <w:rFonts w:ascii="Times New Roman" w:hAnsi="Times New Roman"/>
          <w:sz w:val="20"/>
          <w:szCs w:val="20"/>
          <w:lang w:val="en-US"/>
        </w:rPr>
        <w:t xml:space="preserve"> data selection, training dataset creation and model training that helped 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engineers spend less time on data </w:t>
      </w:r>
      <w:r>
        <w:rPr>
          <w:rFonts w:ascii="Times New Roman" w:hAnsi="Times New Roman"/>
          <w:sz w:val="20"/>
          <w:szCs w:val="20"/>
          <w:lang w:val="en-US"/>
        </w:rPr>
        <w:t>preparation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 process</w:t>
      </w:r>
      <w:r>
        <w:rPr>
          <w:rFonts w:ascii="Times New Roman" w:hAnsi="Times New Roman"/>
          <w:sz w:val="20"/>
          <w:szCs w:val="20"/>
          <w:lang w:val="en-US"/>
        </w:rPr>
        <w:t>es</w:t>
      </w:r>
      <w:r w:rsidRPr="00ED71D6">
        <w:rPr>
          <w:rFonts w:ascii="Times New Roman" w:hAnsi="Times New Roman"/>
          <w:sz w:val="20"/>
          <w:szCs w:val="20"/>
          <w:lang w:val="en-US"/>
        </w:rPr>
        <w:t xml:space="preserve"> and more on model development.</w:t>
      </w:r>
    </w:p>
    <w:p w14:paraId="5EB5579C" w14:textId="304F5148" w:rsidR="000D436B" w:rsidRDefault="00DB211D" w:rsidP="009A67F8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Deployed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various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neural</w:t>
      </w:r>
      <w:proofErr w:type="spellEnd"/>
      <w:r>
        <w:rPr>
          <w:rFonts w:ascii="Times New Roman" w:hAnsi="Times New Roman"/>
          <w:sz w:val="20"/>
          <w:szCs w:val="20"/>
        </w:rPr>
        <w:t xml:space="preserve"> network</w:t>
      </w:r>
      <w:r w:rsidR="004E227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E2278">
        <w:rPr>
          <w:rFonts w:ascii="Times New Roman" w:hAnsi="Times New Roman"/>
          <w:sz w:val="20"/>
          <w:szCs w:val="20"/>
        </w:rPr>
        <w:t>models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using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TensorRT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C++ 11 </w:t>
      </w:r>
      <w:proofErr w:type="spellStart"/>
      <w:r>
        <w:rPr>
          <w:rFonts w:ascii="Times New Roman" w:hAnsi="Times New Roman"/>
          <w:sz w:val="20"/>
          <w:szCs w:val="20"/>
        </w:rPr>
        <w:t>for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faster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inference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running</w:t>
      </w:r>
      <w:proofErr w:type="spellEnd"/>
      <w:r>
        <w:rPr>
          <w:rFonts w:ascii="Times New Roman" w:hAnsi="Times New Roman"/>
          <w:sz w:val="20"/>
          <w:szCs w:val="20"/>
        </w:rPr>
        <w:t xml:space="preserve"> on NVIDIA DRIVE AGX </w:t>
      </w:r>
      <w:proofErr w:type="spellStart"/>
      <w:r w:rsidR="00ED71D6"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R</w:t>
      </w:r>
      <w:r w:rsidR="00ED71D6">
        <w:rPr>
          <w:rFonts w:ascii="Times New Roman" w:hAnsi="Times New Roman"/>
          <w:sz w:val="20"/>
          <w:szCs w:val="20"/>
        </w:rPr>
        <w:t>OS</w:t>
      </w:r>
      <w:r>
        <w:rPr>
          <w:rFonts w:ascii="Times New Roman" w:hAnsi="Times New Roman"/>
          <w:sz w:val="20"/>
          <w:szCs w:val="20"/>
        </w:rPr>
        <w:t>.</w:t>
      </w:r>
    </w:p>
    <w:p w14:paraId="72154B5E" w14:textId="36D0FA9F" w:rsidR="00DB211D" w:rsidRDefault="00DB211D" w:rsidP="009A67F8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Participated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design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decision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3268">
        <w:rPr>
          <w:rFonts w:ascii="Times New Roman" w:hAnsi="Times New Roman"/>
          <w:sz w:val="20"/>
          <w:szCs w:val="20"/>
        </w:rPr>
        <w:t>making</w:t>
      </w:r>
      <w:proofErr w:type="spellEnd"/>
      <w:r w:rsidR="00EA3268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process</w:t>
      </w:r>
      <w:proofErr w:type="spellEnd"/>
      <w:r>
        <w:rPr>
          <w:rFonts w:ascii="Times New Roman" w:hAnsi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sz w:val="20"/>
          <w:szCs w:val="20"/>
        </w:rPr>
        <w:t>full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perception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architecture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A3268">
        <w:rPr>
          <w:rFonts w:ascii="Times New Roman" w:hAnsi="Times New Roman"/>
          <w:sz w:val="20"/>
          <w:szCs w:val="20"/>
        </w:rPr>
        <w:t>for</w:t>
      </w:r>
      <w:proofErr w:type="spellEnd"/>
      <w:r>
        <w:rPr>
          <w:rFonts w:ascii="Times New Roman" w:hAnsi="Times New Roman"/>
          <w:sz w:val="20"/>
          <w:szCs w:val="20"/>
        </w:rPr>
        <w:t xml:space="preserve"> a self-</w:t>
      </w:r>
      <w:proofErr w:type="spellStart"/>
      <w:r>
        <w:rPr>
          <w:rFonts w:ascii="Times New Roman" w:hAnsi="Times New Roman"/>
          <w:sz w:val="20"/>
          <w:szCs w:val="20"/>
        </w:rPr>
        <w:t>driving</w:t>
      </w:r>
      <w:proofErr w:type="spellEnd"/>
      <w:r>
        <w:rPr>
          <w:rFonts w:ascii="Times New Roman" w:hAnsi="Times New Roman"/>
          <w:sz w:val="20"/>
          <w:szCs w:val="20"/>
        </w:rPr>
        <w:t xml:space="preserve"> car.</w:t>
      </w:r>
    </w:p>
    <w:p w14:paraId="407548D2" w14:textId="77777777" w:rsidR="00DB211D" w:rsidRDefault="00DB211D" w:rsidP="00106E13">
      <w:pPr>
        <w:rPr>
          <w:rFonts w:ascii="Times New Roman" w:hAnsi="Times New Roman"/>
          <w:b/>
          <w:sz w:val="20"/>
          <w:szCs w:val="20"/>
          <w:lang w:val="en-US"/>
        </w:rPr>
      </w:pPr>
    </w:p>
    <w:p w14:paraId="7C9A5623" w14:textId="02423198" w:rsidR="00106E13" w:rsidRPr="00BC636C" w:rsidRDefault="00106E13" w:rsidP="00106E13">
      <w:pPr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Computer </w:t>
      </w:r>
      <w:r w:rsidRPr="000853FC">
        <w:rPr>
          <w:rFonts w:ascii="Times New Roman" w:hAnsi="Times New Roman"/>
          <w:b/>
          <w:sz w:val="20"/>
          <w:szCs w:val="20"/>
          <w:lang w:val="en-US"/>
        </w:rPr>
        <w:t xml:space="preserve">Vision Research </w:t>
      </w:r>
      <w:r w:rsidR="00C537FD" w:rsidRPr="000853FC">
        <w:rPr>
          <w:rFonts w:ascii="Times New Roman" w:hAnsi="Times New Roman"/>
          <w:b/>
          <w:sz w:val="20"/>
          <w:szCs w:val="20"/>
          <w:lang w:val="en-US"/>
        </w:rPr>
        <w:t>Intern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proofErr w:type="spellStart"/>
      <w:r w:rsidR="007E2966">
        <w:rPr>
          <w:rFonts w:ascii="Times New Roman" w:hAnsi="Times New Roman"/>
          <w:i/>
          <w:sz w:val="20"/>
          <w:szCs w:val="20"/>
          <w:lang w:val="en-US"/>
        </w:rPr>
        <w:t>Kuartis</w:t>
      </w:r>
      <w:proofErr w:type="spellEnd"/>
      <w:r w:rsidR="007E2966">
        <w:rPr>
          <w:rFonts w:ascii="Times New Roman" w:hAnsi="Times New Roman"/>
          <w:i/>
          <w:sz w:val="20"/>
          <w:szCs w:val="20"/>
          <w:lang w:val="en-US"/>
        </w:rPr>
        <w:t xml:space="preserve"> Technology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,</w:t>
      </w:r>
      <w:r w:rsidR="007E2966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proofErr w:type="gramStart"/>
      <w:r w:rsidR="007E2966">
        <w:rPr>
          <w:rFonts w:ascii="Times New Roman" w:hAnsi="Times New Roman"/>
          <w:i/>
          <w:sz w:val="20"/>
          <w:szCs w:val="20"/>
          <w:lang w:val="en-US"/>
        </w:rPr>
        <w:t>Ankara</w:t>
      </w:r>
      <w:r w:rsidR="007E2966" w:rsidRPr="00253C0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,</w:t>
      </w:r>
      <w:proofErr w:type="gramEnd"/>
      <w:r w:rsidR="007E2966">
        <w:rPr>
          <w:rFonts w:ascii="Times New Roman" w:hAnsi="Times New Roman"/>
          <w:i/>
          <w:sz w:val="20"/>
          <w:szCs w:val="20"/>
          <w:lang w:val="en-US"/>
        </w:rPr>
        <w:t xml:space="preserve"> Turkey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sz w:val="20"/>
          <w:szCs w:val="20"/>
          <w:lang w:val="en-US"/>
        </w:rPr>
        <w:tab/>
      </w:r>
      <w:r w:rsidR="007E2966">
        <w:rPr>
          <w:rFonts w:ascii="Times New Roman" w:hAnsi="Times New Roman"/>
          <w:i/>
          <w:sz w:val="20"/>
          <w:szCs w:val="20"/>
          <w:lang w:val="en-US"/>
        </w:rPr>
        <w:tab/>
      </w:r>
      <w:r w:rsidR="007E2966">
        <w:rPr>
          <w:rFonts w:ascii="Times New Roman" w:hAnsi="Times New Roman"/>
          <w:i/>
          <w:sz w:val="20"/>
          <w:szCs w:val="20"/>
          <w:lang w:val="en-US"/>
        </w:rPr>
        <w:tab/>
      </w:r>
      <w:r w:rsidR="00FC2365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83149B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7E2966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B34D11">
        <w:rPr>
          <w:rFonts w:ascii="Times New Roman" w:hAnsi="Times New Roman"/>
          <w:i/>
          <w:sz w:val="20"/>
          <w:szCs w:val="20"/>
          <w:lang w:val="en-US"/>
        </w:rPr>
        <w:t xml:space="preserve">          </w:t>
      </w:r>
      <w:r w:rsidR="004413E1">
        <w:rPr>
          <w:rFonts w:ascii="Times New Roman" w:hAnsi="Times New Roman"/>
          <w:i/>
          <w:sz w:val="20"/>
          <w:szCs w:val="20"/>
          <w:lang w:val="en-US"/>
        </w:rPr>
        <w:t xml:space="preserve">   </w:t>
      </w:r>
      <w:r w:rsidR="00B34D11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D52B8B">
        <w:rPr>
          <w:rFonts w:ascii="Times New Roman" w:hAnsi="Times New Roman"/>
          <w:i/>
          <w:sz w:val="20"/>
          <w:szCs w:val="20"/>
          <w:lang w:val="en-US"/>
        </w:rPr>
        <w:tab/>
        <w:t xml:space="preserve">   </w:t>
      </w:r>
      <w:r w:rsidR="00B34D11" w:rsidRPr="00253C00">
        <w:rPr>
          <w:rFonts w:ascii="Times New Roman" w:hAnsi="Times New Roman"/>
          <w:i/>
          <w:sz w:val="20"/>
          <w:szCs w:val="20"/>
          <w:lang w:val="en-US"/>
        </w:rPr>
        <w:t>Summer</w:t>
      </w:r>
      <w:r w:rsidR="00A469B4">
        <w:rPr>
          <w:rFonts w:ascii="Times New Roman" w:hAnsi="Times New Roman"/>
          <w:i/>
          <w:sz w:val="20"/>
          <w:szCs w:val="20"/>
          <w:lang w:val="en-US"/>
        </w:rPr>
        <w:t xml:space="preserve"> 2019</w:t>
      </w:r>
    </w:p>
    <w:p w14:paraId="47E78AB4" w14:textId="77777777" w:rsidR="002D524C" w:rsidRPr="008547B4" w:rsidRDefault="002D524C" w:rsidP="002D524C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 w:rsidRPr="008547B4">
        <w:rPr>
          <w:rFonts w:ascii="Times New Roman" w:hAnsi="Times New Roman"/>
          <w:sz w:val="20"/>
          <w:szCs w:val="20"/>
        </w:rPr>
        <w:t>Designed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547B4">
        <w:rPr>
          <w:rFonts w:ascii="Times New Roman" w:hAnsi="Times New Roman"/>
          <w:sz w:val="20"/>
          <w:szCs w:val="20"/>
        </w:rPr>
        <w:t>new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person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re-</w:t>
      </w:r>
      <w:proofErr w:type="spellStart"/>
      <w:r w:rsidRPr="008547B4">
        <w:rPr>
          <w:rFonts w:ascii="Times New Roman" w:hAnsi="Times New Roman"/>
          <w:sz w:val="20"/>
          <w:szCs w:val="20"/>
        </w:rPr>
        <w:t>identification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model </w:t>
      </w:r>
      <w:proofErr w:type="spellStart"/>
      <w:r w:rsidRPr="008547B4">
        <w:rPr>
          <w:rFonts w:ascii="Times New Roman" w:hAnsi="Times New Roman"/>
          <w:sz w:val="20"/>
          <w:szCs w:val="20"/>
        </w:rPr>
        <w:t>to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improve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performance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8547B4">
        <w:rPr>
          <w:rFonts w:ascii="Times New Roman" w:hAnsi="Times New Roman"/>
          <w:sz w:val="20"/>
          <w:szCs w:val="20"/>
        </w:rPr>
        <w:t>the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model in-</w:t>
      </w:r>
      <w:proofErr w:type="spellStart"/>
      <w:r w:rsidRPr="008547B4">
        <w:rPr>
          <w:rFonts w:ascii="Times New Roman" w:hAnsi="Times New Roman"/>
          <w:sz w:val="20"/>
          <w:szCs w:val="20"/>
        </w:rPr>
        <w:t>use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by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+16% </w:t>
      </w:r>
      <w:proofErr w:type="spellStart"/>
      <w:r w:rsidRPr="008547B4">
        <w:rPr>
          <w:rFonts w:ascii="Times New Roman" w:hAnsi="Times New Roman"/>
          <w:sz w:val="20"/>
          <w:szCs w:val="20"/>
        </w:rPr>
        <w:t>by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proposing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8547B4">
        <w:rPr>
          <w:rFonts w:ascii="Times New Roman" w:hAnsi="Times New Roman"/>
          <w:sz w:val="20"/>
          <w:szCs w:val="20"/>
        </w:rPr>
        <w:t>part-based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generator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network </w:t>
      </w:r>
      <w:proofErr w:type="spellStart"/>
      <w:r w:rsidRPr="008547B4">
        <w:rPr>
          <w:rFonts w:ascii="Times New Roman" w:hAnsi="Times New Roman"/>
          <w:sz w:val="20"/>
          <w:szCs w:val="20"/>
        </w:rPr>
        <w:t>to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generate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more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realistic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looking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pedestrian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images</w:t>
      </w:r>
      <w:proofErr w:type="spellEnd"/>
      <w:r w:rsidR="00A44050">
        <w:rPr>
          <w:rFonts w:ascii="Times New Roman" w:hAnsi="Times New Roman"/>
          <w:sz w:val="20"/>
          <w:szCs w:val="20"/>
        </w:rPr>
        <w:t>.</w:t>
      </w:r>
    </w:p>
    <w:p w14:paraId="18C0FD53" w14:textId="77777777" w:rsidR="002D524C" w:rsidRPr="008547B4" w:rsidRDefault="002D524C" w:rsidP="002D524C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 w:rsidRPr="008547B4">
        <w:rPr>
          <w:rFonts w:ascii="Times New Roman" w:hAnsi="Times New Roman"/>
          <w:sz w:val="20"/>
          <w:szCs w:val="20"/>
        </w:rPr>
        <w:t>Organized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experiments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8547B4">
        <w:rPr>
          <w:rFonts w:ascii="Times New Roman" w:hAnsi="Times New Roman"/>
          <w:sz w:val="20"/>
          <w:szCs w:val="20"/>
        </w:rPr>
        <w:t>PyTorch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to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compare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performance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and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image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quality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that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resulted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8547B4">
        <w:rPr>
          <w:rFonts w:ascii="Times New Roman" w:hAnsi="Times New Roman"/>
          <w:sz w:val="20"/>
          <w:szCs w:val="20"/>
        </w:rPr>
        <w:t>reduction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8547B4">
        <w:rPr>
          <w:rFonts w:ascii="Times New Roman" w:hAnsi="Times New Roman"/>
          <w:sz w:val="20"/>
          <w:szCs w:val="20"/>
        </w:rPr>
        <w:t>complexity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8547B4">
        <w:rPr>
          <w:rFonts w:ascii="Times New Roman" w:hAnsi="Times New Roman"/>
          <w:sz w:val="20"/>
          <w:szCs w:val="20"/>
        </w:rPr>
        <w:t>the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backbone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network </w:t>
      </w:r>
      <w:proofErr w:type="spellStart"/>
      <w:r w:rsidRPr="008547B4">
        <w:rPr>
          <w:rFonts w:ascii="Times New Roman" w:hAnsi="Times New Roman"/>
          <w:sz w:val="20"/>
          <w:szCs w:val="20"/>
        </w:rPr>
        <w:t>which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5E39">
        <w:rPr>
          <w:rFonts w:ascii="Times New Roman" w:hAnsi="Times New Roman"/>
          <w:sz w:val="20"/>
          <w:szCs w:val="20"/>
        </w:rPr>
        <w:t>doubled</w:t>
      </w:r>
      <w:proofErr w:type="spellEnd"/>
      <w:r w:rsidR="002F5E3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5E39">
        <w:rPr>
          <w:rFonts w:ascii="Times New Roman" w:hAnsi="Times New Roman"/>
          <w:sz w:val="20"/>
          <w:szCs w:val="20"/>
        </w:rPr>
        <w:t>the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547B4">
        <w:rPr>
          <w:rFonts w:ascii="Times New Roman" w:hAnsi="Times New Roman"/>
          <w:sz w:val="20"/>
          <w:szCs w:val="20"/>
        </w:rPr>
        <w:t>speed</w:t>
      </w:r>
      <w:proofErr w:type="spellEnd"/>
      <w:r w:rsidRPr="008547B4">
        <w:rPr>
          <w:rFonts w:ascii="Times New Roman" w:hAnsi="Times New Roman"/>
          <w:sz w:val="20"/>
          <w:szCs w:val="20"/>
        </w:rPr>
        <w:t xml:space="preserve"> at test time.</w:t>
      </w:r>
    </w:p>
    <w:p w14:paraId="3EC31C23" w14:textId="17050ADE" w:rsidR="002D524C" w:rsidRPr="008547B4" w:rsidRDefault="00BB22A2" w:rsidP="002D524C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proofErr w:type="spellStart"/>
      <w:r w:rsidRPr="00BC22E0">
        <w:rPr>
          <w:rFonts w:ascii="Times New Roman" w:hAnsi="Times New Roman"/>
          <w:sz w:val="20"/>
          <w:szCs w:val="20"/>
        </w:rPr>
        <w:t>Participated</w:t>
      </w:r>
      <w:proofErr w:type="spellEnd"/>
      <w:r w:rsidRPr="00BC22E0">
        <w:rPr>
          <w:rFonts w:ascii="Times New Roman" w:hAnsi="Times New Roman"/>
          <w:sz w:val="20"/>
          <w:szCs w:val="20"/>
        </w:rPr>
        <w:t xml:space="preserve"> in</w:t>
      </w:r>
      <w:r w:rsidR="002D524C" w:rsidRPr="00BC22E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entire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R&amp;D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cycle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coding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the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network, data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loading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training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in a </w:t>
      </w:r>
      <w:proofErr w:type="spellStart"/>
      <w:r w:rsidR="004710A5">
        <w:rPr>
          <w:rFonts w:ascii="Times New Roman" w:hAnsi="Times New Roman"/>
          <w:sz w:val="20"/>
          <w:szCs w:val="20"/>
        </w:rPr>
        <w:t>Nvidia-</w:t>
      </w:r>
      <w:r w:rsidR="002D524C" w:rsidRPr="008547B4">
        <w:rPr>
          <w:rFonts w:ascii="Times New Roman" w:hAnsi="Times New Roman"/>
          <w:sz w:val="20"/>
          <w:szCs w:val="20"/>
        </w:rPr>
        <w:t>Docker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container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conversion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to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deployable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TensorRT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Caffe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model,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integrating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with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surveillance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D524C" w:rsidRPr="008547B4">
        <w:rPr>
          <w:rFonts w:ascii="Times New Roman" w:hAnsi="Times New Roman"/>
          <w:sz w:val="20"/>
          <w:szCs w:val="20"/>
        </w:rPr>
        <w:t>system</w:t>
      </w:r>
      <w:proofErr w:type="spellEnd"/>
      <w:r w:rsidR="002D524C" w:rsidRPr="008547B4">
        <w:rPr>
          <w:rFonts w:ascii="Times New Roman" w:hAnsi="Times New Roman"/>
          <w:sz w:val="20"/>
          <w:szCs w:val="20"/>
        </w:rPr>
        <w:t xml:space="preserve"> in C++.</w:t>
      </w:r>
    </w:p>
    <w:p w14:paraId="5E1B5363" w14:textId="77777777" w:rsidR="00643247" w:rsidRPr="00643247" w:rsidRDefault="00643247" w:rsidP="000D2F99">
      <w:pPr>
        <w:pStyle w:val="ListParagraph"/>
        <w:ind w:left="1428"/>
        <w:rPr>
          <w:rFonts w:ascii="Times New Roman" w:hAnsi="Times New Roman"/>
          <w:sz w:val="20"/>
          <w:szCs w:val="20"/>
          <w:lang w:val="en-US"/>
        </w:rPr>
      </w:pPr>
    </w:p>
    <w:p w14:paraId="595AF3A6" w14:textId="77777777" w:rsidR="00AB56FE" w:rsidRPr="00BC636C" w:rsidRDefault="00AB56FE" w:rsidP="00AB56FE">
      <w:pPr>
        <w:rPr>
          <w:rFonts w:ascii="Times New Roman" w:hAnsi="Times New Roman"/>
          <w:b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>Research Intern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sz w:val="20"/>
          <w:szCs w:val="20"/>
          <w:lang w:val="en-US"/>
        </w:rPr>
        <w:t>Computer Vision Lab</w:t>
      </w:r>
      <w:r w:rsidR="00D5620B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ETH Zurich, </w:t>
      </w:r>
      <w:r w:rsidR="005E7A16">
        <w:rPr>
          <w:rFonts w:ascii="Times New Roman" w:hAnsi="Times New Roman"/>
          <w:i/>
          <w:sz w:val="20"/>
          <w:szCs w:val="20"/>
          <w:lang w:val="en-US"/>
        </w:rPr>
        <w:t>Switzerland</w:t>
      </w:r>
      <w:proofErr w:type="gramStart"/>
      <w:r>
        <w:rPr>
          <w:rFonts w:ascii="Times New Roman" w:hAnsi="Times New Roman"/>
          <w:i/>
          <w:sz w:val="20"/>
          <w:szCs w:val="20"/>
          <w:lang w:val="en-US"/>
        </w:rPr>
        <w:tab/>
      </w:r>
      <w:r w:rsidR="004413E1">
        <w:rPr>
          <w:rFonts w:ascii="Times New Roman" w:hAnsi="Times New Roman"/>
          <w:i/>
          <w:sz w:val="20"/>
          <w:szCs w:val="20"/>
          <w:lang w:val="en-US"/>
        </w:rPr>
        <w:t xml:space="preserve">  </w:t>
      </w:r>
      <w:r w:rsidR="00205363">
        <w:rPr>
          <w:rFonts w:ascii="Times New Roman" w:hAnsi="Times New Roman"/>
          <w:i/>
          <w:sz w:val="20"/>
          <w:szCs w:val="20"/>
          <w:lang w:val="en-US"/>
        </w:rPr>
        <w:tab/>
      </w:r>
      <w:proofErr w:type="gramEnd"/>
      <w:r w:rsidR="00205363">
        <w:rPr>
          <w:rFonts w:ascii="Times New Roman" w:hAnsi="Times New Roman"/>
          <w:i/>
          <w:sz w:val="20"/>
          <w:szCs w:val="20"/>
          <w:lang w:val="en-US"/>
        </w:rPr>
        <w:tab/>
      </w:r>
      <w:r w:rsidR="00205363">
        <w:rPr>
          <w:rFonts w:ascii="Times New Roman" w:hAnsi="Times New Roman"/>
          <w:i/>
          <w:sz w:val="20"/>
          <w:szCs w:val="20"/>
          <w:lang w:val="en-US"/>
        </w:rPr>
        <w:tab/>
      </w:r>
      <w:r w:rsidR="00205363">
        <w:rPr>
          <w:rFonts w:ascii="Times New Roman" w:hAnsi="Times New Roman"/>
          <w:i/>
          <w:sz w:val="20"/>
          <w:szCs w:val="20"/>
          <w:lang w:val="en-US"/>
        </w:rPr>
        <w:tab/>
      </w:r>
      <w:r w:rsidR="00205363">
        <w:rPr>
          <w:rFonts w:ascii="Times New Roman" w:hAnsi="Times New Roman"/>
          <w:i/>
          <w:sz w:val="20"/>
          <w:szCs w:val="20"/>
          <w:lang w:val="en-US"/>
        </w:rPr>
        <w:tab/>
      </w:r>
      <w:r w:rsidR="004413E1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="00B958DF">
        <w:rPr>
          <w:rFonts w:ascii="Times New Roman" w:hAnsi="Times New Roman"/>
          <w:i/>
          <w:sz w:val="20"/>
          <w:szCs w:val="20"/>
          <w:lang w:val="en-US"/>
        </w:rPr>
        <w:t xml:space="preserve">  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Summer 2017</w:t>
      </w:r>
      <w:r w:rsidRPr="00253C00">
        <w:rPr>
          <w:rFonts w:ascii="Times New Roman" w:hAnsi="Times New Roman"/>
          <w:sz w:val="18"/>
          <w:szCs w:val="20"/>
          <w:lang w:val="en-US"/>
        </w:rPr>
        <w:t xml:space="preserve"> </w:t>
      </w:r>
    </w:p>
    <w:p w14:paraId="11421CB8" w14:textId="77777777" w:rsidR="00AF6010" w:rsidRPr="00AF6010" w:rsidRDefault="00AF6010" w:rsidP="00AF601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proofErr w:type="spellStart"/>
      <w:r w:rsidRPr="00AF6010">
        <w:rPr>
          <w:rFonts w:ascii="Times New Roman" w:hAnsi="Times New Roman"/>
          <w:sz w:val="20"/>
          <w:szCs w:val="20"/>
        </w:rPr>
        <w:t>Researched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image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processing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algorithms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for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registration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and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segmentation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to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get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familiarized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with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medical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image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processing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concepts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and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tools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used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for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building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projects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. </w:t>
      </w:r>
    </w:p>
    <w:p w14:paraId="30548A86" w14:textId="77777777" w:rsidR="00AF6010" w:rsidRPr="006B21A0" w:rsidRDefault="00AF6010" w:rsidP="006B21A0">
      <w:pPr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proofErr w:type="spellStart"/>
      <w:r w:rsidRPr="00AF6010">
        <w:rPr>
          <w:rFonts w:ascii="Times New Roman" w:hAnsi="Times New Roman"/>
          <w:sz w:val="20"/>
          <w:szCs w:val="20"/>
        </w:rPr>
        <w:t>Created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AF6010">
        <w:rPr>
          <w:rFonts w:ascii="Times New Roman" w:hAnsi="Times New Roman"/>
          <w:sz w:val="20"/>
          <w:szCs w:val="20"/>
        </w:rPr>
        <w:t>user-interface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plugin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for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MITK </w:t>
      </w:r>
      <w:proofErr w:type="spellStart"/>
      <w:r w:rsidRPr="00AF6010">
        <w:rPr>
          <w:rFonts w:ascii="Times New Roman" w:hAnsi="Times New Roman"/>
          <w:sz w:val="20"/>
          <w:szCs w:val="20"/>
        </w:rPr>
        <w:t>using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C++ </w:t>
      </w:r>
      <w:proofErr w:type="spellStart"/>
      <w:r w:rsidRPr="00AF6010">
        <w:rPr>
          <w:rFonts w:ascii="Times New Roman" w:hAnsi="Times New Roman"/>
          <w:sz w:val="20"/>
          <w:szCs w:val="20"/>
        </w:rPr>
        <w:t>for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medical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image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processing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algorithms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designed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for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use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AF6010">
        <w:rPr>
          <w:rFonts w:ascii="Times New Roman" w:hAnsi="Times New Roman"/>
          <w:sz w:val="20"/>
          <w:szCs w:val="20"/>
        </w:rPr>
        <w:t>health-care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professionals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59B8">
        <w:rPr>
          <w:rFonts w:ascii="Times New Roman" w:hAnsi="Times New Roman"/>
          <w:sz w:val="20"/>
          <w:szCs w:val="20"/>
        </w:rPr>
        <w:t>working</w:t>
      </w:r>
      <w:proofErr w:type="spellEnd"/>
      <w:r w:rsidR="006B21A0">
        <w:rPr>
          <w:rFonts w:ascii="Times New Roman" w:hAnsi="Times New Roman"/>
          <w:sz w:val="20"/>
          <w:szCs w:val="20"/>
        </w:rPr>
        <w:t xml:space="preserve"> on </w:t>
      </w:r>
      <w:proofErr w:type="spellStart"/>
      <w:r w:rsidR="00CF59B8">
        <w:rPr>
          <w:rFonts w:ascii="Times New Roman" w:hAnsi="Times New Roman"/>
          <w:sz w:val="20"/>
          <w:szCs w:val="20"/>
        </w:rPr>
        <w:t>healthcare</w:t>
      </w:r>
      <w:proofErr w:type="spellEnd"/>
      <w:r w:rsidR="00CF59B8">
        <w:rPr>
          <w:rFonts w:ascii="Times New Roman" w:hAnsi="Times New Roman"/>
          <w:sz w:val="20"/>
          <w:szCs w:val="20"/>
        </w:rPr>
        <w:t xml:space="preserve"> data</w:t>
      </w:r>
      <w:r w:rsidR="00B26F9A">
        <w:rPr>
          <w:rFonts w:ascii="Times New Roman" w:hAnsi="Times New Roman"/>
          <w:sz w:val="20"/>
          <w:szCs w:val="20"/>
        </w:rPr>
        <w:t xml:space="preserve"> </w:t>
      </w:r>
      <w:r w:rsidR="00B26F9A" w:rsidRPr="00AF6010">
        <w:rPr>
          <w:rFonts w:ascii="Times New Roman" w:hAnsi="Times New Roman"/>
          <w:sz w:val="20"/>
          <w:szCs w:val="20"/>
        </w:rPr>
        <w:t xml:space="preserve">in </w:t>
      </w:r>
      <w:proofErr w:type="spellStart"/>
      <w:r w:rsidR="00B26F9A" w:rsidRPr="00AF6010">
        <w:rPr>
          <w:rFonts w:ascii="Times New Roman" w:hAnsi="Times New Roman"/>
          <w:sz w:val="20"/>
          <w:szCs w:val="20"/>
        </w:rPr>
        <w:t>detection</w:t>
      </w:r>
      <w:proofErr w:type="spellEnd"/>
      <w:r w:rsidR="00B26F9A" w:rsidRPr="00AF6010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="00B26F9A" w:rsidRPr="00AF6010">
        <w:rPr>
          <w:rFonts w:ascii="Times New Roman" w:hAnsi="Times New Roman"/>
          <w:sz w:val="20"/>
          <w:szCs w:val="20"/>
        </w:rPr>
        <w:t>deformations</w:t>
      </w:r>
      <w:proofErr w:type="spellEnd"/>
      <w:r w:rsidR="00B26F9A">
        <w:rPr>
          <w:rFonts w:ascii="Times New Roman" w:hAnsi="Times New Roman"/>
          <w:sz w:val="20"/>
          <w:szCs w:val="20"/>
        </w:rPr>
        <w:t>.</w:t>
      </w:r>
    </w:p>
    <w:p w14:paraId="08C303E3" w14:textId="12FE980C" w:rsidR="00A07A50" w:rsidRPr="009A67F8" w:rsidRDefault="00AF6010" w:rsidP="009A67F8">
      <w:pPr>
        <w:pStyle w:val="ListParagraph"/>
        <w:numPr>
          <w:ilvl w:val="0"/>
          <w:numId w:val="12"/>
        </w:numPr>
        <w:rPr>
          <w:rFonts w:ascii="Times New Roman" w:hAnsi="Times New Roman"/>
          <w:sz w:val="21"/>
          <w:szCs w:val="21"/>
        </w:rPr>
      </w:pPr>
      <w:proofErr w:type="spellStart"/>
      <w:r w:rsidRPr="00AF6010">
        <w:rPr>
          <w:rFonts w:ascii="Times New Roman" w:hAnsi="Times New Roman"/>
          <w:sz w:val="20"/>
          <w:szCs w:val="20"/>
        </w:rPr>
        <w:t>Deployed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the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applications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AF6010">
        <w:rPr>
          <w:rFonts w:ascii="Times New Roman" w:hAnsi="Times New Roman"/>
          <w:sz w:val="20"/>
          <w:szCs w:val="20"/>
        </w:rPr>
        <w:t>Docker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containers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to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eliminate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environment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F6010">
        <w:rPr>
          <w:rFonts w:ascii="Times New Roman" w:hAnsi="Times New Roman"/>
          <w:sz w:val="20"/>
          <w:szCs w:val="20"/>
        </w:rPr>
        <w:t>dependency</w:t>
      </w:r>
      <w:proofErr w:type="spellEnd"/>
      <w:r w:rsidRPr="00AF6010">
        <w:rPr>
          <w:rFonts w:ascii="Times New Roman" w:hAnsi="Times New Roman"/>
          <w:sz w:val="20"/>
          <w:szCs w:val="20"/>
        </w:rPr>
        <w:t xml:space="preserve"> problem.</w:t>
      </w:r>
    </w:p>
    <w:p w14:paraId="2DC99795" w14:textId="77777777" w:rsidR="003423B3" w:rsidRPr="00E566DA" w:rsidRDefault="003423B3" w:rsidP="00E566DA">
      <w:pPr>
        <w:rPr>
          <w:rFonts w:ascii="Times New Roman" w:hAnsi="Times New Roman"/>
          <w:sz w:val="18"/>
          <w:szCs w:val="18"/>
          <w:lang w:val="en-US"/>
        </w:rPr>
      </w:pPr>
    </w:p>
    <w:p w14:paraId="29C90932" w14:textId="77777777" w:rsidR="00A431B9" w:rsidRPr="00253C00" w:rsidRDefault="00A431B9" w:rsidP="00A431B9">
      <w:pPr>
        <w:rPr>
          <w:rFonts w:ascii="Times New Roman" w:hAnsi="Times New Roman"/>
          <w:b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 xml:space="preserve">EDUCATION </w:t>
      </w:r>
    </w:p>
    <w:p w14:paraId="20728361" w14:textId="77777777" w:rsidR="00A431B9" w:rsidRPr="00253C00" w:rsidRDefault="00ED22A0" w:rsidP="00A431B9">
      <w:pPr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1585E" wp14:editId="4278024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758940" cy="7620"/>
                <wp:effectExtent l="12700" t="12700" r="10160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2FE2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65pt" to="532.2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&#13;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50DC646" w14:textId="21994420" w:rsidR="004D0D99" w:rsidRDefault="004D0D99" w:rsidP="004D0D99">
      <w:pPr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Techincal</w:t>
      </w:r>
      <w:proofErr w:type="spellEnd"/>
      <w:r>
        <w:rPr>
          <w:rFonts w:ascii="Times New Roman" w:hAnsi="Times New Roman"/>
          <w:b/>
          <w:sz w:val="20"/>
          <w:szCs w:val="20"/>
          <w:lang w:val="en-US"/>
        </w:rPr>
        <w:t xml:space="preserve"> University Munich</w:t>
      </w:r>
      <w:r w:rsidRPr="00253C00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Munich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>, Germany</w:t>
      </w:r>
      <w:r w:rsidRPr="00253C00">
        <w:rPr>
          <w:rFonts w:ascii="Times New Roman" w:hAnsi="Times New Roman"/>
          <w:sz w:val="20"/>
          <w:szCs w:val="20"/>
          <w:lang w:val="en-US"/>
        </w:rPr>
        <w:tab/>
      </w:r>
      <w:r w:rsidRPr="00253C00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  <w:t xml:space="preserve">        </w:t>
      </w:r>
      <w:r>
        <w:rPr>
          <w:rFonts w:ascii="Times New Roman" w:hAnsi="Times New Roman"/>
          <w:i/>
          <w:sz w:val="20"/>
          <w:szCs w:val="20"/>
          <w:lang w:val="en-US"/>
        </w:rPr>
        <w:t>April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202</w:t>
      </w:r>
      <w:r>
        <w:rPr>
          <w:rFonts w:ascii="Times New Roman" w:hAnsi="Times New Roman"/>
          <w:i/>
          <w:sz w:val="20"/>
          <w:szCs w:val="20"/>
          <w:lang w:val="en-US"/>
        </w:rPr>
        <w:t>4</w:t>
      </w:r>
    </w:p>
    <w:p w14:paraId="2C7C6424" w14:textId="0B08A03B" w:rsidR="004D0D99" w:rsidRDefault="004D7F02" w:rsidP="004D0D99">
      <w:pPr>
        <w:rPr>
          <w:rFonts w:ascii="Times New Roman" w:hAnsi="Times New Roman"/>
          <w:iCs/>
          <w:sz w:val="20"/>
          <w:szCs w:val="20"/>
          <w:lang w:val="en-US"/>
        </w:rPr>
      </w:pPr>
      <w:r>
        <w:rPr>
          <w:rFonts w:ascii="Times New Roman" w:hAnsi="Times New Roman"/>
          <w:iCs/>
          <w:sz w:val="20"/>
          <w:szCs w:val="20"/>
          <w:lang w:val="en-US"/>
        </w:rPr>
        <w:t>Doctor of Engineering</w:t>
      </w:r>
      <w:r w:rsidR="004D0D99" w:rsidRPr="00C537DF">
        <w:rPr>
          <w:rFonts w:ascii="Times New Roman" w:hAnsi="Times New Roman"/>
          <w:iCs/>
          <w:sz w:val="20"/>
          <w:szCs w:val="20"/>
          <w:lang w:val="en-US"/>
        </w:rPr>
        <w:t xml:space="preserve">, </w:t>
      </w:r>
      <w:r w:rsidRPr="004D7F02">
        <w:rPr>
          <w:rFonts w:ascii="Times New Roman" w:hAnsi="Times New Roman"/>
          <w:iCs/>
          <w:sz w:val="20"/>
          <w:szCs w:val="20"/>
          <w:lang w:val="en-US"/>
        </w:rPr>
        <w:t>Electrical and Computer Engineering</w:t>
      </w:r>
    </w:p>
    <w:p w14:paraId="3B1A8488" w14:textId="72F65D0A" w:rsidR="004D0D99" w:rsidRPr="004D7F02" w:rsidRDefault="004D7F02" w:rsidP="004D0D99">
      <w:pPr>
        <w:rPr>
          <w:rFonts w:ascii="Times New Roman" w:hAnsi="Times New Roman"/>
          <w:i/>
          <w:iCs/>
          <w:sz w:val="20"/>
          <w:szCs w:val="20"/>
          <w:lang w:val="en-DE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Topic</w:t>
      </w:r>
      <w:r w:rsidR="004D0D99">
        <w:rPr>
          <w:rFonts w:ascii="Times New Roman" w:hAnsi="Times New Roman"/>
          <w:i/>
          <w:iCs/>
          <w:sz w:val="20"/>
          <w:szCs w:val="20"/>
          <w:lang w:val="en-US"/>
        </w:rPr>
        <w:t xml:space="preserve">: </w:t>
      </w:r>
      <w:r w:rsidRPr="004D7F02">
        <w:rPr>
          <w:rFonts w:ascii="Times New Roman" w:hAnsi="Times New Roman"/>
          <w:i/>
          <w:iCs/>
          <w:sz w:val="20"/>
          <w:szCs w:val="20"/>
          <w:lang w:val="en-US"/>
        </w:rPr>
        <w:t>Active Learning for Self-Driving Cars: An Intelligent Learning Strategy for Data-Efficient Development of Autonomous Driving</w:t>
      </w:r>
    </w:p>
    <w:p w14:paraId="62EE8B42" w14:textId="77777777" w:rsidR="004D0D99" w:rsidRDefault="004D0D99" w:rsidP="00A431B9">
      <w:pPr>
        <w:rPr>
          <w:rFonts w:ascii="Times New Roman" w:hAnsi="Times New Roman"/>
          <w:b/>
          <w:sz w:val="20"/>
          <w:szCs w:val="20"/>
          <w:lang w:val="en-US"/>
        </w:rPr>
      </w:pPr>
    </w:p>
    <w:p w14:paraId="6426ED43" w14:textId="5BAEFB60" w:rsidR="00A431B9" w:rsidRDefault="00A431B9" w:rsidP="00A431B9">
      <w:pPr>
        <w:rPr>
          <w:rFonts w:ascii="Times New Roman" w:hAnsi="Times New Roman"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 xml:space="preserve">New York University </w:t>
      </w:r>
      <w:r w:rsidRPr="00A64B3B">
        <w:rPr>
          <w:rFonts w:ascii="Times New Roman" w:hAnsi="Times New Roman"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A64B3B">
        <w:rPr>
          <w:rFonts w:ascii="Times New Roman" w:hAnsi="Times New Roman"/>
          <w:bCs/>
          <w:sz w:val="20"/>
          <w:szCs w:val="20"/>
          <w:lang w:val="en-US"/>
        </w:rPr>
        <w:t>York,NY</w:t>
      </w:r>
      <w:proofErr w:type="spellEnd"/>
      <w:proofErr w:type="gramEnd"/>
      <w:r w:rsidRPr="00253C00">
        <w:rPr>
          <w:rFonts w:ascii="Times New Roman" w:hAnsi="Times New Roman"/>
          <w:sz w:val="20"/>
          <w:szCs w:val="20"/>
          <w:lang w:val="en-US"/>
        </w:rPr>
        <w:tab/>
      </w:r>
      <w:r w:rsidRPr="00253C00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  <w:t xml:space="preserve">                      </w:t>
      </w:r>
      <w:r>
        <w:rPr>
          <w:rFonts w:ascii="Times New Roman" w:hAnsi="Times New Roman"/>
          <w:i/>
          <w:sz w:val="20"/>
          <w:szCs w:val="20"/>
          <w:lang w:val="en-US"/>
        </w:rPr>
        <w:t>May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 xml:space="preserve"> 202</w:t>
      </w:r>
      <w:r>
        <w:rPr>
          <w:rFonts w:ascii="Times New Roman" w:hAnsi="Times New Roman"/>
          <w:i/>
          <w:sz w:val="20"/>
          <w:szCs w:val="20"/>
          <w:lang w:val="en-US"/>
        </w:rPr>
        <w:t>0</w:t>
      </w:r>
    </w:p>
    <w:p w14:paraId="4469190D" w14:textId="77777777" w:rsidR="00A431B9" w:rsidRDefault="00A431B9" w:rsidP="00A431B9">
      <w:pPr>
        <w:rPr>
          <w:rFonts w:ascii="Times New Roman" w:hAnsi="Times New Roman"/>
          <w:iCs/>
          <w:sz w:val="20"/>
          <w:szCs w:val="20"/>
          <w:lang w:val="en-US"/>
        </w:rPr>
      </w:pPr>
      <w:r w:rsidRPr="00C537DF">
        <w:rPr>
          <w:rFonts w:ascii="Times New Roman" w:hAnsi="Times New Roman"/>
          <w:iCs/>
          <w:sz w:val="20"/>
          <w:szCs w:val="20"/>
          <w:lang w:val="en-US"/>
        </w:rPr>
        <w:t>Master of Science, Computer Science and Engineering, GPA: 3.95</w:t>
      </w:r>
    </w:p>
    <w:p w14:paraId="0EF2EF47" w14:textId="77777777" w:rsidR="00657896" w:rsidRPr="00657896" w:rsidRDefault="00657896" w:rsidP="00A431B9">
      <w:pPr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MS Thesis: </w:t>
      </w:r>
      <w:r w:rsidRPr="004979DC">
        <w:rPr>
          <w:rFonts w:ascii="Times New Roman" w:hAnsi="Times New Roman"/>
          <w:i/>
          <w:iCs/>
          <w:sz w:val="20"/>
          <w:szCs w:val="20"/>
          <w:lang w:val="en-US"/>
        </w:rPr>
        <w:t>Pose and Camera Invariant Person Reidentification and Attribute Recognition</w:t>
      </w:r>
    </w:p>
    <w:p w14:paraId="18D22B52" w14:textId="77777777" w:rsidR="00A431B9" w:rsidRDefault="00A431B9" w:rsidP="00BC6445">
      <w:pPr>
        <w:rPr>
          <w:rFonts w:ascii="Times New Roman" w:hAnsi="Times New Roman"/>
          <w:i/>
          <w:iCs/>
          <w:sz w:val="20"/>
          <w:szCs w:val="20"/>
          <w:lang w:val="en-US"/>
        </w:rPr>
      </w:pPr>
      <w:r w:rsidRPr="00C537DF">
        <w:rPr>
          <w:rFonts w:ascii="Times New Roman" w:hAnsi="Times New Roman"/>
          <w:i/>
          <w:iCs/>
          <w:sz w:val="20"/>
          <w:szCs w:val="20"/>
          <w:lang w:val="en-US"/>
        </w:rPr>
        <w:t xml:space="preserve">Relevant Coursework: Computer Vision, Machine Learning, Artificial Intelligence, Neural Networks, Databases, Algorithms </w:t>
      </w:r>
    </w:p>
    <w:p w14:paraId="51D4A8ED" w14:textId="77777777" w:rsidR="003423B3" w:rsidRPr="003423B3" w:rsidRDefault="003423B3" w:rsidP="00BC6445">
      <w:pPr>
        <w:rPr>
          <w:rFonts w:ascii="Times New Roman" w:hAnsi="Times New Roman"/>
          <w:i/>
          <w:iCs/>
          <w:sz w:val="20"/>
          <w:szCs w:val="20"/>
          <w:lang w:val="en-US"/>
        </w:rPr>
      </w:pPr>
    </w:p>
    <w:p w14:paraId="66617884" w14:textId="77777777" w:rsidR="00A431B9" w:rsidRPr="00253C00" w:rsidRDefault="00A431B9" w:rsidP="00A431B9">
      <w:pPr>
        <w:rPr>
          <w:rFonts w:ascii="Times New Roman" w:hAnsi="Times New Roman"/>
          <w:b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 xml:space="preserve">Middle East Technical University </w:t>
      </w:r>
      <w:r w:rsidRPr="00BD7BCD">
        <w:rPr>
          <w:rFonts w:ascii="Times New Roman" w:hAnsi="Times New Roman"/>
          <w:bCs/>
          <w:sz w:val="20"/>
          <w:szCs w:val="20"/>
          <w:lang w:val="en-US"/>
        </w:rPr>
        <w:t>Ankara, Turkey</w:t>
      </w:r>
      <w:r w:rsidRPr="00253C00">
        <w:rPr>
          <w:rFonts w:ascii="Times New Roman" w:hAnsi="Times New Roman"/>
          <w:b/>
          <w:sz w:val="20"/>
          <w:szCs w:val="20"/>
          <w:lang w:val="en-US"/>
        </w:rPr>
        <w:tab/>
      </w:r>
      <w:r w:rsidRPr="00253C00">
        <w:rPr>
          <w:rFonts w:ascii="Times New Roman" w:hAnsi="Times New Roman"/>
          <w:b/>
          <w:sz w:val="20"/>
          <w:szCs w:val="20"/>
          <w:lang w:val="en-US"/>
        </w:rPr>
        <w:tab/>
      </w:r>
      <w:r w:rsidRPr="00253C00">
        <w:rPr>
          <w:rFonts w:ascii="Times New Roman" w:hAnsi="Times New Roman"/>
          <w:b/>
          <w:sz w:val="20"/>
          <w:szCs w:val="20"/>
          <w:lang w:val="en-US"/>
        </w:rPr>
        <w:tab/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      </w:t>
      </w:r>
      <w:r>
        <w:rPr>
          <w:rFonts w:ascii="Times New Roman" w:hAnsi="Times New Roman"/>
          <w:b/>
          <w:sz w:val="20"/>
          <w:szCs w:val="20"/>
          <w:lang w:val="en-US"/>
        </w:rPr>
        <w:tab/>
      </w:r>
      <w:r>
        <w:rPr>
          <w:rFonts w:ascii="Times New Roman" w:hAnsi="Times New Roman"/>
          <w:b/>
          <w:sz w:val="20"/>
          <w:szCs w:val="20"/>
          <w:lang w:val="en-US"/>
        </w:rPr>
        <w:tab/>
      </w:r>
      <w:r>
        <w:rPr>
          <w:rFonts w:ascii="Times New Roman" w:hAnsi="Times New Roman"/>
          <w:b/>
          <w:sz w:val="20"/>
          <w:szCs w:val="20"/>
          <w:lang w:val="en-US"/>
        </w:rPr>
        <w:tab/>
      </w:r>
      <w:r>
        <w:rPr>
          <w:rFonts w:ascii="Times New Roman" w:hAnsi="Times New Roman"/>
          <w:b/>
          <w:sz w:val="20"/>
          <w:szCs w:val="20"/>
          <w:lang w:val="en-US"/>
        </w:rPr>
        <w:tab/>
        <w:t xml:space="preserve">                      </w:t>
      </w:r>
      <w:r w:rsidRPr="00253C00">
        <w:rPr>
          <w:rFonts w:ascii="Times New Roman" w:hAnsi="Times New Roman"/>
          <w:i/>
          <w:sz w:val="20"/>
          <w:szCs w:val="20"/>
          <w:lang w:val="en-US"/>
        </w:rPr>
        <w:t>June 2018</w:t>
      </w:r>
    </w:p>
    <w:p w14:paraId="445959C9" w14:textId="019C0D43" w:rsidR="00A431B9" w:rsidRDefault="00A431B9" w:rsidP="00A431B9">
      <w:pPr>
        <w:rPr>
          <w:rFonts w:ascii="Times New Roman" w:hAnsi="Times New Roman"/>
          <w:iCs/>
          <w:sz w:val="20"/>
          <w:szCs w:val="20"/>
          <w:lang w:val="en-US"/>
        </w:rPr>
      </w:pPr>
      <w:r w:rsidRPr="00C537DF">
        <w:rPr>
          <w:rFonts w:ascii="Times New Roman" w:hAnsi="Times New Roman"/>
          <w:iCs/>
          <w:sz w:val="20"/>
          <w:szCs w:val="20"/>
          <w:lang w:val="en-US"/>
        </w:rPr>
        <w:t xml:space="preserve">Bachelor of </w:t>
      </w:r>
      <w:proofErr w:type="gramStart"/>
      <w:r w:rsidRPr="00C537DF">
        <w:rPr>
          <w:rFonts w:ascii="Times New Roman" w:hAnsi="Times New Roman"/>
          <w:iCs/>
          <w:sz w:val="20"/>
          <w:szCs w:val="20"/>
          <w:lang w:val="en-US"/>
        </w:rPr>
        <w:t>Science(</w:t>
      </w:r>
      <w:proofErr w:type="gramEnd"/>
      <w:r w:rsidRPr="00C537DF">
        <w:rPr>
          <w:rFonts w:ascii="Times New Roman" w:hAnsi="Times New Roman"/>
          <w:iCs/>
          <w:sz w:val="20"/>
          <w:szCs w:val="20"/>
          <w:lang w:val="en-US"/>
        </w:rPr>
        <w:t>High Honor), Electrical and Electronics Engineering,</w:t>
      </w:r>
      <w:r w:rsidRPr="00C537DF"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C537DF">
        <w:rPr>
          <w:rFonts w:ascii="Times New Roman" w:hAnsi="Times New Roman"/>
          <w:iCs/>
          <w:sz w:val="20"/>
          <w:szCs w:val="20"/>
          <w:lang w:val="en-US"/>
        </w:rPr>
        <w:t>GPA: 3.7</w:t>
      </w:r>
      <w:r w:rsidR="00411012">
        <w:rPr>
          <w:rFonts w:ascii="Times New Roman" w:hAnsi="Times New Roman"/>
          <w:iCs/>
          <w:sz w:val="20"/>
          <w:szCs w:val="20"/>
          <w:lang w:val="en-US"/>
        </w:rPr>
        <w:t>9</w:t>
      </w:r>
    </w:p>
    <w:p w14:paraId="32D65B32" w14:textId="77777777" w:rsidR="00E16BDB" w:rsidRDefault="00550C58" w:rsidP="00A431B9">
      <w:pPr>
        <w:rPr>
          <w:rFonts w:ascii="Times New Roman" w:hAnsi="Times New Roman"/>
          <w:iCs/>
          <w:sz w:val="20"/>
          <w:szCs w:val="20"/>
          <w:lang w:val="en-US"/>
        </w:rPr>
      </w:pPr>
      <w:r w:rsidRPr="000B4436">
        <w:rPr>
          <w:rFonts w:ascii="Times New Roman" w:hAnsi="Times New Roman"/>
          <w:i/>
          <w:sz w:val="20"/>
          <w:szCs w:val="20"/>
          <w:lang w:val="en-US"/>
        </w:rPr>
        <w:t xml:space="preserve">Honors: </w:t>
      </w:r>
      <w:r w:rsidRPr="003E2B81">
        <w:rPr>
          <w:rFonts w:ascii="Times New Roman" w:hAnsi="Times New Roman"/>
          <w:i/>
          <w:sz w:val="20"/>
          <w:szCs w:val="20"/>
          <w:lang w:val="en-US"/>
        </w:rPr>
        <w:t xml:space="preserve">Highest Academic Performance </w:t>
      </w:r>
      <w:proofErr w:type="gramStart"/>
      <w:r w:rsidRPr="003E2B81">
        <w:rPr>
          <w:rFonts w:ascii="Times New Roman" w:hAnsi="Times New Roman"/>
          <w:i/>
          <w:sz w:val="20"/>
          <w:szCs w:val="20"/>
          <w:lang w:val="en-US"/>
        </w:rPr>
        <w:t>Award(</w:t>
      </w:r>
      <w:proofErr w:type="gramEnd"/>
      <w:r w:rsidRPr="003E2B81">
        <w:rPr>
          <w:rFonts w:ascii="Times New Roman" w:hAnsi="Times New Roman"/>
          <w:i/>
          <w:sz w:val="20"/>
          <w:szCs w:val="20"/>
          <w:lang w:val="en-US"/>
        </w:rPr>
        <w:t>2018), High Honor(</w:t>
      </w:r>
      <w:r>
        <w:rPr>
          <w:rFonts w:ascii="Times New Roman" w:hAnsi="Times New Roman"/>
          <w:i/>
          <w:sz w:val="20"/>
          <w:szCs w:val="20"/>
          <w:lang w:val="en-US"/>
        </w:rPr>
        <w:t>2015,2016,2017,2018</w:t>
      </w:r>
      <w:r w:rsidRPr="003E2B81">
        <w:rPr>
          <w:rFonts w:ascii="Times New Roman" w:hAnsi="Times New Roman"/>
          <w:i/>
          <w:sz w:val="20"/>
          <w:szCs w:val="20"/>
          <w:lang w:val="en-US"/>
        </w:rPr>
        <w:t>)</w:t>
      </w:r>
    </w:p>
    <w:p w14:paraId="64756B92" w14:textId="77777777" w:rsidR="00A431B9" w:rsidRPr="00D774D1" w:rsidRDefault="00A431B9" w:rsidP="00A431B9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14:paraId="07ACBB26" w14:textId="77777777" w:rsidR="001A1FB0" w:rsidRPr="00253C00" w:rsidRDefault="001A1FB0" w:rsidP="001A1FB0">
      <w:pPr>
        <w:rPr>
          <w:rFonts w:ascii="Times New Roman" w:hAnsi="Times New Roman"/>
          <w:b/>
          <w:sz w:val="20"/>
          <w:szCs w:val="20"/>
          <w:lang w:val="en-US"/>
        </w:rPr>
      </w:pPr>
      <w:r w:rsidRPr="00253C00">
        <w:rPr>
          <w:rFonts w:ascii="Times New Roman" w:hAnsi="Times New Roman"/>
          <w:b/>
          <w:sz w:val="20"/>
          <w:szCs w:val="20"/>
          <w:lang w:val="en-US"/>
        </w:rPr>
        <w:t>SKILLS</w:t>
      </w:r>
    </w:p>
    <w:p w14:paraId="089464FE" w14:textId="77777777" w:rsidR="001A1FB0" w:rsidRPr="00253C00" w:rsidRDefault="00ED22A0" w:rsidP="001A1FB0">
      <w:pPr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FC9931" wp14:editId="458DAB2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758940" cy="7620"/>
                <wp:effectExtent l="12700" t="12700" r="1016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9DB21" id="Straight Connector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65pt" to="532.2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&#13;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FF322FD" w14:textId="6D99F2DC" w:rsidR="00B65EC0" w:rsidRPr="0071187D" w:rsidRDefault="00B65EC0" w:rsidP="00B65EC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sz w:val="20"/>
          <w:szCs w:val="20"/>
          <w:lang w:val="en-US"/>
        </w:rPr>
        <w:t>Coding</w:t>
      </w:r>
      <w:r w:rsidR="004B5E22">
        <w:rPr>
          <w:rFonts w:ascii="Times New Roman" w:hAnsi="Times New Roman"/>
          <w:bCs/>
          <w:i/>
          <w:sz w:val="20"/>
          <w:szCs w:val="20"/>
          <w:lang w:val="en-US"/>
        </w:rPr>
        <w:t xml:space="preserve"> </w:t>
      </w:r>
      <w:r w:rsidR="00C42914" w:rsidRPr="00253C00">
        <w:rPr>
          <w:rFonts w:ascii="Times New Roman" w:hAnsi="Times New Roman"/>
          <w:bCs/>
          <w:i/>
          <w:sz w:val="20"/>
          <w:szCs w:val="20"/>
          <w:lang w:val="en-US"/>
        </w:rPr>
        <w:t>Languages</w:t>
      </w:r>
      <w:r w:rsidR="00C42914" w:rsidRPr="00253C00">
        <w:rPr>
          <w:rFonts w:ascii="Times New Roman" w:hAnsi="Times New Roman"/>
          <w:b/>
          <w:bCs/>
          <w:i/>
          <w:sz w:val="20"/>
          <w:szCs w:val="20"/>
          <w:lang w:val="en-US"/>
        </w:rPr>
        <w:t>:</w:t>
      </w:r>
      <w:r w:rsidR="00C42914" w:rsidRPr="00253C0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52ABD" w:rsidRPr="00253C00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8F6D8B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Python</w:t>
      </w:r>
      <w:r w:rsidRPr="0071187D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, </w:t>
      </w:r>
      <w:proofErr w:type="gramStart"/>
      <w:r w:rsidRPr="0071187D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C++,  </w:t>
      </w:r>
      <w:r w:rsidR="00DF27B5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</w:t>
      </w:r>
      <w:r w:rsidR="008E4D42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ySQL</w:t>
      </w:r>
      <w:proofErr w:type="gramEnd"/>
      <w:r w:rsidR="008E4D42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, </w:t>
      </w:r>
      <w:r w:rsidRPr="0071187D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HTML, </w:t>
      </w: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CSS, </w:t>
      </w:r>
      <w:r w:rsidRPr="0071187D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JavaScript</w:t>
      </w:r>
    </w:p>
    <w:p w14:paraId="09E0C0E1" w14:textId="0E541F61" w:rsidR="00785889" w:rsidRPr="00E75F96" w:rsidRDefault="00F02E74" w:rsidP="008A48D9">
      <w:pPr>
        <w:rPr>
          <w:rFonts w:ascii="Times New Roman" w:hAnsi="Times New Roman"/>
          <w:sz w:val="20"/>
          <w:szCs w:val="20"/>
          <w:lang w:val="en-US"/>
        </w:rPr>
      </w:pPr>
      <w:r w:rsidRPr="00253C00">
        <w:rPr>
          <w:rFonts w:ascii="Times New Roman" w:hAnsi="Times New Roman"/>
          <w:i/>
          <w:sz w:val="20"/>
          <w:szCs w:val="20"/>
          <w:lang w:val="en-US"/>
        </w:rPr>
        <w:t>Frameworks</w:t>
      </w:r>
      <w:r w:rsidR="00FF6EC9">
        <w:rPr>
          <w:rFonts w:ascii="Times New Roman" w:hAnsi="Times New Roman"/>
          <w:i/>
          <w:sz w:val="20"/>
          <w:szCs w:val="20"/>
          <w:lang w:val="en-US"/>
        </w:rPr>
        <w:t xml:space="preserve"> and Libraries</w:t>
      </w:r>
      <w:r w:rsidR="00B65EC0">
        <w:rPr>
          <w:rFonts w:ascii="Times New Roman" w:hAnsi="Times New Roman"/>
          <w:i/>
          <w:sz w:val="20"/>
          <w:szCs w:val="20"/>
          <w:lang w:val="en-US"/>
        </w:rPr>
        <w:t>:</w:t>
      </w:r>
      <w:r w:rsidR="008F6D8B">
        <w:rPr>
          <w:rFonts w:ascii="Times New Roman" w:hAnsi="Times New Roman"/>
          <w:i/>
          <w:sz w:val="20"/>
          <w:szCs w:val="20"/>
          <w:lang w:val="en-US"/>
        </w:rPr>
        <w:tab/>
      </w:r>
      <w:proofErr w:type="spellStart"/>
      <w:r w:rsidR="00D45161" w:rsidRPr="00D45161">
        <w:rPr>
          <w:rFonts w:ascii="Times New Roman" w:hAnsi="Times New Roman"/>
          <w:iCs/>
          <w:sz w:val="20"/>
          <w:szCs w:val="20"/>
          <w:lang w:val="en-US"/>
        </w:rPr>
        <w:t>PyTorch</w:t>
      </w:r>
      <w:proofErr w:type="spellEnd"/>
      <w:r w:rsidR="00D45161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="00A63C37" w:rsidRPr="00253C00">
        <w:rPr>
          <w:rFonts w:ascii="Times New Roman" w:hAnsi="Times New Roman"/>
          <w:sz w:val="20"/>
          <w:szCs w:val="20"/>
          <w:lang w:val="en-US"/>
        </w:rPr>
        <w:t>TensorF</w:t>
      </w:r>
      <w:r w:rsidR="00B5195F" w:rsidRPr="00253C00">
        <w:rPr>
          <w:rFonts w:ascii="Times New Roman" w:hAnsi="Times New Roman"/>
          <w:sz w:val="20"/>
          <w:szCs w:val="20"/>
          <w:lang w:val="en-US"/>
        </w:rPr>
        <w:t>low</w:t>
      </w:r>
      <w:r w:rsidR="00DC5965" w:rsidRPr="00253C0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F0C64">
        <w:rPr>
          <w:rFonts w:ascii="Times New Roman" w:hAnsi="Times New Roman"/>
          <w:sz w:val="20"/>
          <w:szCs w:val="20"/>
          <w:lang w:val="en-US"/>
        </w:rPr>
        <w:t>OpenCV,</w:t>
      </w:r>
      <w:r w:rsidR="001324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2F0C64">
        <w:rPr>
          <w:rFonts w:ascii="Times New Roman" w:hAnsi="Times New Roman"/>
          <w:sz w:val="20"/>
          <w:szCs w:val="20"/>
          <w:lang w:val="en-US"/>
        </w:rPr>
        <w:t>TensorRT</w:t>
      </w:r>
      <w:proofErr w:type="spellEnd"/>
      <w:r w:rsidR="002F0C6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2101B1">
        <w:rPr>
          <w:rFonts w:ascii="Times New Roman" w:hAnsi="Times New Roman"/>
          <w:sz w:val="20"/>
          <w:szCs w:val="20"/>
          <w:lang w:val="en-US"/>
        </w:rPr>
        <w:t>Keras</w:t>
      </w:r>
      <w:proofErr w:type="spellEnd"/>
      <w:r w:rsidR="002101B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C5965" w:rsidRPr="00253C00">
        <w:rPr>
          <w:rFonts w:ascii="Times New Roman" w:hAnsi="Times New Roman"/>
          <w:sz w:val="20"/>
          <w:szCs w:val="20"/>
          <w:lang w:val="en-US"/>
        </w:rPr>
        <w:t>scikit-learn</w:t>
      </w:r>
    </w:p>
    <w:sectPr w:rsidR="00785889" w:rsidRPr="00E75F96" w:rsidSect="00FE3C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090"/>
    <w:multiLevelType w:val="hybridMultilevel"/>
    <w:tmpl w:val="8360588A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5EA0416"/>
    <w:multiLevelType w:val="hybridMultilevel"/>
    <w:tmpl w:val="F7647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F432F"/>
    <w:multiLevelType w:val="hybridMultilevel"/>
    <w:tmpl w:val="489E39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2D672A"/>
    <w:multiLevelType w:val="multilevel"/>
    <w:tmpl w:val="E13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7441F"/>
    <w:multiLevelType w:val="hybridMultilevel"/>
    <w:tmpl w:val="4E86E2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8D08DE"/>
    <w:multiLevelType w:val="hybridMultilevel"/>
    <w:tmpl w:val="CFC09068"/>
    <w:lvl w:ilvl="0" w:tplc="75D2896E">
      <w:start w:val="69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A479A"/>
    <w:multiLevelType w:val="hybridMultilevel"/>
    <w:tmpl w:val="2A7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D0D9E"/>
    <w:multiLevelType w:val="hybridMultilevel"/>
    <w:tmpl w:val="0E38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34D04"/>
    <w:multiLevelType w:val="hybridMultilevel"/>
    <w:tmpl w:val="B70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C6BA5"/>
    <w:multiLevelType w:val="hybridMultilevel"/>
    <w:tmpl w:val="D0A00B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F81768"/>
    <w:multiLevelType w:val="hybridMultilevel"/>
    <w:tmpl w:val="6D9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384C"/>
    <w:multiLevelType w:val="hybridMultilevel"/>
    <w:tmpl w:val="D6C8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751"/>
    <w:multiLevelType w:val="hybridMultilevel"/>
    <w:tmpl w:val="9772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F6817"/>
    <w:multiLevelType w:val="hybridMultilevel"/>
    <w:tmpl w:val="1CA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D13B6"/>
    <w:multiLevelType w:val="hybridMultilevel"/>
    <w:tmpl w:val="A2F0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01647"/>
    <w:multiLevelType w:val="hybridMultilevel"/>
    <w:tmpl w:val="898C30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B99170B"/>
    <w:multiLevelType w:val="hybridMultilevel"/>
    <w:tmpl w:val="64B0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61015"/>
    <w:multiLevelType w:val="hybridMultilevel"/>
    <w:tmpl w:val="C5F2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204F"/>
    <w:multiLevelType w:val="multilevel"/>
    <w:tmpl w:val="555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4F07B4"/>
    <w:multiLevelType w:val="hybridMultilevel"/>
    <w:tmpl w:val="67B4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0CC"/>
    <w:multiLevelType w:val="hybridMultilevel"/>
    <w:tmpl w:val="C5DA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092">
    <w:abstractNumId w:val="5"/>
  </w:num>
  <w:num w:numId="2" w16cid:durableId="705525553">
    <w:abstractNumId w:val="16"/>
  </w:num>
  <w:num w:numId="3" w16cid:durableId="1375695552">
    <w:abstractNumId w:val="17"/>
  </w:num>
  <w:num w:numId="4" w16cid:durableId="880635598">
    <w:abstractNumId w:val="13"/>
  </w:num>
  <w:num w:numId="5" w16cid:durableId="11542781">
    <w:abstractNumId w:val="0"/>
  </w:num>
  <w:num w:numId="6" w16cid:durableId="841354320">
    <w:abstractNumId w:val="14"/>
  </w:num>
  <w:num w:numId="7" w16cid:durableId="1182745538">
    <w:abstractNumId w:val="1"/>
  </w:num>
  <w:num w:numId="8" w16cid:durableId="479228113">
    <w:abstractNumId w:val="9"/>
  </w:num>
  <w:num w:numId="9" w16cid:durableId="1358501709">
    <w:abstractNumId w:val="11"/>
  </w:num>
  <w:num w:numId="10" w16cid:durableId="2081562668">
    <w:abstractNumId w:val="12"/>
  </w:num>
  <w:num w:numId="11" w16cid:durableId="1921021793">
    <w:abstractNumId w:val="4"/>
  </w:num>
  <w:num w:numId="12" w16cid:durableId="791552819">
    <w:abstractNumId w:val="15"/>
  </w:num>
  <w:num w:numId="13" w16cid:durableId="1003320812">
    <w:abstractNumId w:val="2"/>
  </w:num>
  <w:num w:numId="14" w16cid:durableId="441000019">
    <w:abstractNumId w:val="8"/>
  </w:num>
  <w:num w:numId="15" w16cid:durableId="2041928700">
    <w:abstractNumId w:val="10"/>
  </w:num>
  <w:num w:numId="16" w16cid:durableId="1416585847">
    <w:abstractNumId w:val="20"/>
  </w:num>
  <w:num w:numId="17" w16cid:durableId="606427725">
    <w:abstractNumId w:val="6"/>
  </w:num>
  <w:num w:numId="18" w16cid:durableId="1896038819">
    <w:abstractNumId w:val="7"/>
  </w:num>
  <w:num w:numId="19" w16cid:durableId="547376794">
    <w:abstractNumId w:val="18"/>
  </w:num>
  <w:num w:numId="20" w16cid:durableId="1262451369">
    <w:abstractNumId w:val="3"/>
  </w:num>
  <w:num w:numId="21" w16cid:durableId="9860107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hideSpellingErrors/>
  <w:hideGrammaticalError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9D"/>
    <w:rsid w:val="0000102D"/>
    <w:rsid w:val="00001336"/>
    <w:rsid w:val="00001B01"/>
    <w:rsid w:val="000121DE"/>
    <w:rsid w:val="000133B5"/>
    <w:rsid w:val="00017BB8"/>
    <w:rsid w:val="00020B6C"/>
    <w:rsid w:val="00021F09"/>
    <w:rsid w:val="0002727E"/>
    <w:rsid w:val="00027FA7"/>
    <w:rsid w:val="00030288"/>
    <w:rsid w:val="00031777"/>
    <w:rsid w:val="00033DAB"/>
    <w:rsid w:val="00036557"/>
    <w:rsid w:val="00040449"/>
    <w:rsid w:val="00050C3F"/>
    <w:rsid w:val="0005139D"/>
    <w:rsid w:val="00051FDC"/>
    <w:rsid w:val="0005404E"/>
    <w:rsid w:val="000639DA"/>
    <w:rsid w:val="000649BC"/>
    <w:rsid w:val="00066913"/>
    <w:rsid w:val="00075C7C"/>
    <w:rsid w:val="00080ABD"/>
    <w:rsid w:val="000829FC"/>
    <w:rsid w:val="00082FF2"/>
    <w:rsid w:val="000853FC"/>
    <w:rsid w:val="000949EA"/>
    <w:rsid w:val="000A026F"/>
    <w:rsid w:val="000A094F"/>
    <w:rsid w:val="000A6344"/>
    <w:rsid w:val="000A75DC"/>
    <w:rsid w:val="000B1ABE"/>
    <w:rsid w:val="000B4436"/>
    <w:rsid w:val="000C00C7"/>
    <w:rsid w:val="000C09B9"/>
    <w:rsid w:val="000C41D6"/>
    <w:rsid w:val="000C52B2"/>
    <w:rsid w:val="000D2F99"/>
    <w:rsid w:val="000D436B"/>
    <w:rsid w:val="000D5E59"/>
    <w:rsid w:val="000D6278"/>
    <w:rsid w:val="000D6857"/>
    <w:rsid w:val="000D69AE"/>
    <w:rsid w:val="000E0E72"/>
    <w:rsid w:val="000E6B99"/>
    <w:rsid w:val="000E7027"/>
    <w:rsid w:val="000F1C10"/>
    <w:rsid w:val="000F7DE2"/>
    <w:rsid w:val="0010090E"/>
    <w:rsid w:val="0010335C"/>
    <w:rsid w:val="00106E13"/>
    <w:rsid w:val="00121422"/>
    <w:rsid w:val="00121AEA"/>
    <w:rsid w:val="00123561"/>
    <w:rsid w:val="00125257"/>
    <w:rsid w:val="0013244B"/>
    <w:rsid w:val="00133337"/>
    <w:rsid w:val="00136E0F"/>
    <w:rsid w:val="0014040A"/>
    <w:rsid w:val="001610C7"/>
    <w:rsid w:val="00165BD2"/>
    <w:rsid w:val="00170475"/>
    <w:rsid w:val="00171FB9"/>
    <w:rsid w:val="0018214A"/>
    <w:rsid w:val="00184F59"/>
    <w:rsid w:val="00190CA2"/>
    <w:rsid w:val="00191F3C"/>
    <w:rsid w:val="001950DE"/>
    <w:rsid w:val="00195D80"/>
    <w:rsid w:val="00196803"/>
    <w:rsid w:val="001A0CFF"/>
    <w:rsid w:val="001A1FB0"/>
    <w:rsid w:val="001A3E5E"/>
    <w:rsid w:val="001B3BB2"/>
    <w:rsid w:val="001B4247"/>
    <w:rsid w:val="001C1818"/>
    <w:rsid w:val="001D07AC"/>
    <w:rsid w:val="001D2688"/>
    <w:rsid w:val="001E07A3"/>
    <w:rsid w:val="001F4599"/>
    <w:rsid w:val="001F73B3"/>
    <w:rsid w:val="002030C6"/>
    <w:rsid w:val="0020359F"/>
    <w:rsid w:val="00205363"/>
    <w:rsid w:val="002054EF"/>
    <w:rsid w:val="00206F1F"/>
    <w:rsid w:val="0020721C"/>
    <w:rsid w:val="00207909"/>
    <w:rsid w:val="00207A48"/>
    <w:rsid w:val="002101B1"/>
    <w:rsid w:val="00213345"/>
    <w:rsid w:val="00220E11"/>
    <w:rsid w:val="00226A2C"/>
    <w:rsid w:val="00253C00"/>
    <w:rsid w:val="00255204"/>
    <w:rsid w:val="00255792"/>
    <w:rsid w:val="00257F19"/>
    <w:rsid w:val="00260193"/>
    <w:rsid w:val="00261861"/>
    <w:rsid w:val="002679EA"/>
    <w:rsid w:val="00270DDF"/>
    <w:rsid w:val="00277B01"/>
    <w:rsid w:val="00295945"/>
    <w:rsid w:val="00295E15"/>
    <w:rsid w:val="002A6995"/>
    <w:rsid w:val="002B022B"/>
    <w:rsid w:val="002C5F59"/>
    <w:rsid w:val="002D2470"/>
    <w:rsid w:val="002D524C"/>
    <w:rsid w:val="002E37D0"/>
    <w:rsid w:val="002E3CFD"/>
    <w:rsid w:val="002F0C64"/>
    <w:rsid w:val="002F5E39"/>
    <w:rsid w:val="002F7E4A"/>
    <w:rsid w:val="003009B0"/>
    <w:rsid w:val="00302B63"/>
    <w:rsid w:val="0030383C"/>
    <w:rsid w:val="00311185"/>
    <w:rsid w:val="003146AB"/>
    <w:rsid w:val="00315616"/>
    <w:rsid w:val="00315671"/>
    <w:rsid w:val="003171A1"/>
    <w:rsid w:val="003224FA"/>
    <w:rsid w:val="003256E5"/>
    <w:rsid w:val="0033097C"/>
    <w:rsid w:val="003423B3"/>
    <w:rsid w:val="00351E1A"/>
    <w:rsid w:val="003561B0"/>
    <w:rsid w:val="00357815"/>
    <w:rsid w:val="00361013"/>
    <w:rsid w:val="00363049"/>
    <w:rsid w:val="00367D21"/>
    <w:rsid w:val="00370B51"/>
    <w:rsid w:val="003715AC"/>
    <w:rsid w:val="003759FF"/>
    <w:rsid w:val="003764F7"/>
    <w:rsid w:val="00377B1B"/>
    <w:rsid w:val="0038009F"/>
    <w:rsid w:val="00391786"/>
    <w:rsid w:val="003959C8"/>
    <w:rsid w:val="003A2EF6"/>
    <w:rsid w:val="003B2762"/>
    <w:rsid w:val="003B2E33"/>
    <w:rsid w:val="003B4F44"/>
    <w:rsid w:val="003C0B63"/>
    <w:rsid w:val="003C4D19"/>
    <w:rsid w:val="003C756D"/>
    <w:rsid w:val="003D3548"/>
    <w:rsid w:val="003D734A"/>
    <w:rsid w:val="003E0755"/>
    <w:rsid w:val="003E2B81"/>
    <w:rsid w:val="003E409A"/>
    <w:rsid w:val="003E6CFB"/>
    <w:rsid w:val="003E7ACA"/>
    <w:rsid w:val="003F3A09"/>
    <w:rsid w:val="00401E37"/>
    <w:rsid w:val="00404A4E"/>
    <w:rsid w:val="00411012"/>
    <w:rsid w:val="00417FE0"/>
    <w:rsid w:val="004230DE"/>
    <w:rsid w:val="00425907"/>
    <w:rsid w:val="00431C31"/>
    <w:rsid w:val="004335AA"/>
    <w:rsid w:val="00436CE6"/>
    <w:rsid w:val="004413E1"/>
    <w:rsid w:val="004424F0"/>
    <w:rsid w:val="00443ECE"/>
    <w:rsid w:val="004547D5"/>
    <w:rsid w:val="0045754F"/>
    <w:rsid w:val="00460D0B"/>
    <w:rsid w:val="00462940"/>
    <w:rsid w:val="004710A5"/>
    <w:rsid w:val="00474ACC"/>
    <w:rsid w:val="004808CD"/>
    <w:rsid w:val="00481A91"/>
    <w:rsid w:val="00484EFE"/>
    <w:rsid w:val="0048530A"/>
    <w:rsid w:val="00492E8D"/>
    <w:rsid w:val="00494E92"/>
    <w:rsid w:val="0049595D"/>
    <w:rsid w:val="00496145"/>
    <w:rsid w:val="004962F0"/>
    <w:rsid w:val="0049668B"/>
    <w:rsid w:val="004979DC"/>
    <w:rsid w:val="004A0740"/>
    <w:rsid w:val="004A27ED"/>
    <w:rsid w:val="004A4D78"/>
    <w:rsid w:val="004A6084"/>
    <w:rsid w:val="004A78A1"/>
    <w:rsid w:val="004B2F08"/>
    <w:rsid w:val="004B34E8"/>
    <w:rsid w:val="004B3847"/>
    <w:rsid w:val="004B5E22"/>
    <w:rsid w:val="004C6764"/>
    <w:rsid w:val="004D0D99"/>
    <w:rsid w:val="004D5C6D"/>
    <w:rsid w:val="004D7F02"/>
    <w:rsid w:val="004E2278"/>
    <w:rsid w:val="00500F2B"/>
    <w:rsid w:val="00503F9F"/>
    <w:rsid w:val="00505912"/>
    <w:rsid w:val="0051049D"/>
    <w:rsid w:val="00515732"/>
    <w:rsid w:val="005214E3"/>
    <w:rsid w:val="00521523"/>
    <w:rsid w:val="00523A82"/>
    <w:rsid w:val="00525499"/>
    <w:rsid w:val="00541FDA"/>
    <w:rsid w:val="00543143"/>
    <w:rsid w:val="00543405"/>
    <w:rsid w:val="00544460"/>
    <w:rsid w:val="00550C58"/>
    <w:rsid w:val="00563972"/>
    <w:rsid w:val="00564787"/>
    <w:rsid w:val="00565FF0"/>
    <w:rsid w:val="00570C44"/>
    <w:rsid w:val="00576EDC"/>
    <w:rsid w:val="00577C5E"/>
    <w:rsid w:val="005811FE"/>
    <w:rsid w:val="0058384C"/>
    <w:rsid w:val="00584398"/>
    <w:rsid w:val="005859C0"/>
    <w:rsid w:val="0058638F"/>
    <w:rsid w:val="00597F78"/>
    <w:rsid w:val="005A1A04"/>
    <w:rsid w:val="005A5B31"/>
    <w:rsid w:val="005A67B6"/>
    <w:rsid w:val="005B5575"/>
    <w:rsid w:val="005C1603"/>
    <w:rsid w:val="005C22F2"/>
    <w:rsid w:val="005C2C1B"/>
    <w:rsid w:val="005D2FC1"/>
    <w:rsid w:val="005D52EF"/>
    <w:rsid w:val="005E7157"/>
    <w:rsid w:val="005E7A16"/>
    <w:rsid w:val="005F3194"/>
    <w:rsid w:val="0060243B"/>
    <w:rsid w:val="006029C0"/>
    <w:rsid w:val="00603BE2"/>
    <w:rsid w:val="0060617F"/>
    <w:rsid w:val="006062C9"/>
    <w:rsid w:val="00615D6C"/>
    <w:rsid w:val="0062027E"/>
    <w:rsid w:val="00620801"/>
    <w:rsid w:val="00626EBB"/>
    <w:rsid w:val="00634CAF"/>
    <w:rsid w:val="0064228C"/>
    <w:rsid w:val="00643247"/>
    <w:rsid w:val="00644DD2"/>
    <w:rsid w:val="00644DEF"/>
    <w:rsid w:val="00653B79"/>
    <w:rsid w:val="00657896"/>
    <w:rsid w:val="0066075C"/>
    <w:rsid w:val="0066309D"/>
    <w:rsid w:val="0066769D"/>
    <w:rsid w:val="00673F3E"/>
    <w:rsid w:val="00675B4A"/>
    <w:rsid w:val="006762CA"/>
    <w:rsid w:val="00682257"/>
    <w:rsid w:val="00690090"/>
    <w:rsid w:val="006906D6"/>
    <w:rsid w:val="006923B4"/>
    <w:rsid w:val="00694F56"/>
    <w:rsid w:val="00696A57"/>
    <w:rsid w:val="0069726A"/>
    <w:rsid w:val="006A0CAE"/>
    <w:rsid w:val="006A0D42"/>
    <w:rsid w:val="006A1E67"/>
    <w:rsid w:val="006A3007"/>
    <w:rsid w:val="006A4034"/>
    <w:rsid w:val="006B21A0"/>
    <w:rsid w:val="006B27EE"/>
    <w:rsid w:val="006B3044"/>
    <w:rsid w:val="006B3A6B"/>
    <w:rsid w:val="006B40BB"/>
    <w:rsid w:val="006B41A9"/>
    <w:rsid w:val="006B6332"/>
    <w:rsid w:val="006B6724"/>
    <w:rsid w:val="006B7DE9"/>
    <w:rsid w:val="006B7FF5"/>
    <w:rsid w:val="006C10DB"/>
    <w:rsid w:val="006C40D9"/>
    <w:rsid w:val="006C4204"/>
    <w:rsid w:val="006D0239"/>
    <w:rsid w:val="006D1060"/>
    <w:rsid w:val="006D6C51"/>
    <w:rsid w:val="006F1B5C"/>
    <w:rsid w:val="00700D9B"/>
    <w:rsid w:val="0070282A"/>
    <w:rsid w:val="0071187D"/>
    <w:rsid w:val="00711E6E"/>
    <w:rsid w:val="00713DD3"/>
    <w:rsid w:val="00714027"/>
    <w:rsid w:val="0071583B"/>
    <w:rsid w:val="00715E4A"/>
    <w:rsid w:val="00717C69"/>
    <w:rsid w:val="007201CB"/>
    <w:rsid w:val="007210C7"/>
    <w:rsid w:val="007230A1"/>
    <w:rsid w:val="00724A02"/>
    <w:rsid w:val="00725FDB"/>
    <w:rsid w:val="0072771F"/>
    <w:rsid w:val="007310BB"/>
    <w:rsid w:val="00732A2E"/>
    <w:rsid w:val="00732C70"/>
    <w:rsid w:val="0073302A"/>
    <w:rsid w:val="00736C9A"/>
    <w:rsid w:val="00752DD4"/>
    <w:rsid w:val="007614EE"/>
    <w:rsid w:val="007625F6"/>
    <w:rsid w:val="00764672"/>
    <w:rsid w:val="00766879"/>
    <w:rsid w:val="00767374"/>
    <w:rsid w:val="00773CDE"/>
    <w:rsid w:val="00780B79"/>
    <w:rsid w:val="00785889"/>
    <w:rsid w:val="00793958"/>
    <w:rsid w:val="00795293"/>
    <w:rsid w:val="007966EF"/>
    <w:rsid w:val="007A0F4E"/>
    <w:rsid w:val="007C0231"/>
    <w:rsid w:val="007D0ACD"/>
    <w:rsid w:val="007D330C"/>
    <w:rsid w:val="007D6000"/>
    <w:rsid w:val="007D783A"/>
    <w:rsid w:val="007E1B8E"/>
    <w:rsid w:val="007E2966"/>
    <w:rsid w:val="007F13E8"/>
    <w:rsid w:val="007F19DB"/>
    <w:rsid w:val="007F269A"/>
    <w:rsid w:val="007F5517"/>
    <w:rsid w:val="007F7B37"/>
    <w:rsid w:val="00810411"/>
    <w:rsid w:val="00811448"/>
    <w:rsid w:val="00811B37"/>
    <w:rsid w:val="00812179"/>
    <w:rsid w:val="0081443C"/>
    <w:rsid w:val="00825D82"/>
    <w:rsid w:val="0082700D"/>
    <w:rsid w:val="008271E1"/>
    <w:rsid w:val="0083149B"/>
    <w:rsid w:val="008349F7"/>
    <w:rsid w:val="008355AC"/>
    <w:rsid w:val="00840A6E"/>
    <w:rsid w:val="00851928"/>
    <w:rsid w:val="00852A4F"/>
    <w:rsid w:val="00852ABD"/>
    <w:rsid w:val="008547B4"/>
    <w:rsid w:val="008660C8"/>
    <w:rsid w:val="0086782C"/>
    <w:rsid w:val="008740FD"/>
    <w:rsid w:val="008757D5"/>
    <w:rsid w:val="008825D7"/>
    <w:rsid w:val="008832B5"/>
    <w:rsid w:val="0088350F"/>
    <w:rsid w:val="00885C8C"/>
    <w:rsid w:val="00886746"/>
    <w:rsid w:val="00895326"/>
    <w:rsid w:val="00895729"/>
    <w:rsid w:val="008A0FD2"/>
    <w:rsid w:val="008A48D9"/>
    <w:rsid w:val="008B7838"/>
    <w:rsid w:val="008B78AC"/>
    <w:rsid w:val="008C4C52"/>
    <w:rsid w:val="008D18A2"/>
    <w:rsid w:val="008D7579"/>
    <w:rsid w:val="008E0A14"/>
    <w:rsid w:val="008E4D42"/>
    <w:rsid w:val="008F5B6C"/>
    <w:rsid w:val="008F6D8B"/>
    <w:rsid w:val="00900E96"/>
    <w:rsid w:val="00902FBC"/>
    <w:rsid w:val="009035CC"/>
    <w:rsid w:val="00914F13"/>
    <w:rsid w:val="0093660E"/>
    <w:rsid w:val="00943D89"/>
    <w:rsid w:val="00946962"/>
    <w:rsid w:val="00947625"/>
    <w:rsid w:val="00951224"/>
    <w:rsid w:val="00953B24"/>
    <w:rsid w:val="00963AD8"/>
    <w:rsid w:val="00965963"/>
    <w:rsid w:val="00973975"/>
    <w:rsid w:val="009773F1"/>
    <w:rsid w:val="009834F6"/>
    <w:rsid w:val="009879B1"/>
    <w:rsid w:val="009944FB"/>
    <w:rsid w:val="00995698"/>
    <w:rsid w:val="009A25A4"/>
    <w:rsid w:val="009A3B29"/>
    <w:rsid w:val="009A58A2"/>
    <w:rsid w:val="009A67F8"/>
    <w:rsid w:val="009B3CC2"/>
    <w:rsid w:val="009B5D88"/>
    <w:rsid w:val="009C06D9"/>
    <w:rsid w:val="009C070C"/>
    <w:rsid w:val="009C74EC"/>
    <w:rsid w:val="009D01F3"/>
    <w:rsid w:val="009E16E9"/>
    <w:rsid w:val="009E49F7"/>
    <w:rsid w:val="009E6047"/>
    <w:rsid w:val="009E6D47"/>
    <w:rsid w:val="00A07A50"/>
    <w:rsid w:val="00A117BD"/>
    <w:rsid w:val="00A20977"/>
    <w:rsid w:val="00A23248"/>
    <w:rsid w:val="00A25A02"/>
    <w:rsid w:val="00A25E59"/>
    <w:rsid w:val="00A26050"/>
    <w:rsid w:val="00A262BA"/>
    <w:rsid w:val="00A26B25"/>
    <w:rsid w:val="00A31D18"/>
    <w:rsid w:val="00A33DB2"/>
    <w:rsid w:val="00A36784"/>
    <w:rsid w:val="00A37277"/>
    <w:rsid w:val="00A4230E"/>
    <w:rsid w:val="00A431B9"/>
    <w:rsid w:val="00A44050"/>
    <w:rsid w:val="00A46736"/>
    <w:rsid w:val="00A469B4"/>
    <w:rsid w:val="00A46E3B"/>
    <w:rsid w:val="00A47451"/>
    <w:rsid w:val="00A51B45"/>
    <w:rsid w:val="00A51E39"/>
    <w:rsid w:val="00A55452"/>
    <w:rsid w:val="00A5582B"/>
    <w:rsid w:val="00A55D67"/>
    <w:rsid w:val="00A55F75"/>
    <w:rsid w:val="00A6330F"/>
    <w:rsid w:val="00A63C37"/>
    <w:rsid w:val="00A64B3B"/>
    <w:rsid w:val="00A74C07"/>
    <w:rsid w:val="00A77312"/>
    <w:rsid w:val="00A77D79"/>
    <w:rsid w:val="00A80294"/>
    <w:rsid w:val="00A81BBC"/>
    <w:rsid w:val="00A84C4F"/>
    <w:rsid w:val="00AA00EC"/>
    <w:rsid w:val="00AA10D8"/>
    <w:rsid w:val="00AB1312"/>
    <w:rsid w:val="00AB31C0"/>
    <w:rsid w:val="00AB53B1"/>
    <w:rsid w:val="00AB56FE"/>
    <w:rsid w:val="00AB5EDC"/>
    <w:rsid w:val="00AC1BEA"/>
    <w:rsid w:val="00AD0134"/>
    <w:rsid w:val="00AD0F2F"/>
    <w:rsid w:val="00AD0F71"/>
    <w:rsid w:val="00AF6010"/>
    <w:rsid w:val="00B02F01"/>
    <w:rsid w:val="00B04E27"/>
    <w:rsid w:val="00B10A51"/>
    <w:rsid w:val="00B2095C"/>
    <w:rsid w:val="00B26F9A"/>
    <w:rsid w:val="00B33542"/>
    <w:rsid w:val="00B34D11"/>
    <w:rsid w:val="00B40E19"/>
    <w:rsid w:val="00B4318A"/>
    <w:rsid w:val="00B46210"/>
    <w:rsid w:val="00B511DF"/>
    <w:rsid w:val="00B5195F"/>
    <w:rsid w:val="00B53A67"/>
    <w:rsid w:val="00B54027"/>
    <w:rsid w:val="00B55476"/>
    <w:rsid w:val="00B61212"/>
    <w:rsid w:val="00B65EC0"/>
    <w:rsid w:val="00B672DA"/>
    <w:rsid w:val="00B74978"/>
    <w:rsid w:val="00B75D42"/>
    <w:rsid w:val="00B84E5A"/>
    <w:rsid w:val="00B86823"/>
    <w:rsid w:val="00B9200E"/>
    <w:rsid w:val="00B958DF"/>
    <w:rsid w:val="00BA1C1C"/>
    <w:rsid w:val="00BA503E"/>
    <w:rsid w:val="00BA71C9"/>
    <w:rsid w:val="00BA7CB9"/>
    <w:rsid w:val="00BB22A2"/>
    <w:rsid w:val="00BC22E0"/>
    <w:rsid w:val="00BC492A"/>
    <w:rsid w:val="00BC636C"/>
    <w:rsid w:val="00BC6445"/>
    <w:rsid w:val="00BC6A99"/>
    <w:rsid w:val="00BD3AAE"/>
    <w:rsid w:val="00BD5CC0"/>
    <w:rsid w:val="00BD7BCD"/>
    <w:rsid w:val="00BE1866"/>
    <w:rsid w:val="00BE2D11"/>
    <w:rsid w:val="00BE7222"/>
    <w:rsid w:val="00BF58C8"/>
    <w:rsid w:val="00BF767A"/>
    <w:rsid w:val="00C020CC"/>
    <w:rsid w:val="00C062B8"/>
    <w:rsid w:val="00C116A5"/>
    <w:rsid w:val="00C13358"/>
    <w:rsid w:val="00C20257"/>
    <w:rsid w:val="00C21BEF"/>
    <w:rsid w:val="00C260D2"/>
    <w:rsid w:val="00C2739B"/>
    <w:rsid w:val="00C31833"/>
    <w:rsid w:val="00C31894"/>
    <w:rsid w:val="00C320D9"/>
    <w:rsid w:val="00C32EEE"/>
    <w:rsid w:val="00C33E39"/>
    <w:rsid w:val="00C42914"/>
    <w:rsid w:val="00C51E1B"/>
    <w:rsid w:val="00C537DF"/>
    <w:rsid w:val="00C537FD"/>
    <w:rsid w:val="00C565C4"/>
    <w:rsid w:val="00C6069A"/>
    <w:rsid w:val="00C60CEB"/>
    <w:rsid w:val="00C60E7C"/>
    <w:rsid w:val="00C62009"/>
    <w:rsid w:val="00C6552E"/>
    <w:rsid w:val="00C741D9"/>
    <w:rsid w:val="00C7587E"/>
    <w:rsid w:val="00C833BA"/>
    <w:rsid w:val="00C84283"/>
    <w:rsid w:val="00C8743A"/>
    <w:rsid w:val="00C93259"/>
    <w:rsid w:val="00C93920"/>
    <w:rsid w:val="00C963D6"/>
    <w:rsid w:val="00C975A3"/>
    <w:rsid w:val="00CA3EA5"/>
    <w:rsid w:val="00CA6B4E"/>
    <w:rsid w:val="00CA7C20"/>
    <w:rsid w:val="00CB0904"/>
    <w:rsid w:val="00CB7529"/>
    <w:rsid w:val="00CC50CF"/>
    <w:rsid w:val="00CC5137"/>
    <w:rsid w:val="00CD0378"/>
    <w:rsid w:val="00CD2FCF"/>
    <w:rsid w:val="00CD3908"/>
    <w:rsid w:val="00CD6A59"/>
    <w:rsid w:val="00CE3E0B"/>
    <w:rsid w:val="00CE515C"/>
    <w:rsid w:val="00CE5259"/>
    <w:rsid w:val="00CE6089"/>
    <w:rsid w:val="00CE779F"/>
    <w:rsid w:val="00CF086E"/>
    <w:rsid w:val="00CF16CD"/>
    <w:rsid w:val="00CF32C7"/>
    <w:rsid w:val="00CF59B8"/>
    <w:rsid w:val="00D04389"/>
    <w:rsid w:val="00D12D76"/>
    <w:rsid w:val="00D14657"/>
    <w:rsid w:val="00D14E4F"/>
    <w:rsid w:val="00D159F1"/>
    <w:rsid w:val="00D162D6"/>
    <w:rsid w:val="00D17287"/>
    <w:rsid w:val="00D21916"/>
    <w:rsid w:val="00D21D91"/>
    <w:rsid w:val="00D27676"/>
    <w:rsid w:val="00D277A2"/>
    <w:rsid w:val="00D40942"/>
    <w:rsid w:val="00D43D7A"/>
    <w:rsid w:val="00D45161"/>
    <w:rsid w:val="00D5044A"/>
    <w:rsid w:val="00D52B8B"/>
    <w:rsid w:val="00D5620B"/>
    <w:rsid w:val="00D61B2D"/>
    <w:rsid w:val="00D61F4D"/>
    <w:rsid w:val="00D632F3"/>
    <w:rsid w:val="00D70823"/>
    <w:rsid w:val="00D74C1D"/>
    <w:rsid w:val="00D7662D"/>
    <w:rsid w:val="00D76D10"/>
    <w:rsid w:val="00D770B3"/>
    <w:rsid w:val="00D774D1"/>
    <w:rsid w:val="00D77DF8"/>
    <w:rsid w:val="00D83279"/>
    <w:rsid w:val="00D877F7"/>
    <w:rsid w:val="00D90A24"/>
    <w:rsid w:val="00D91338"/>
    <w:rsid w:val="00D92573"/>
    <w:rsid w:val="00D92D2E"/>
    <w:rsid w:val="00D93941"/>
    <w:rsid w:val="00DA45F8"/>
    <w:rsid w:val="00DB0051"/>
    <w:rsid w:val="00DB211D"/>
    <w:rsid w:val="00DB5591"/>
    <w:rsid w:val="00DB5D11"/>
    <w:rsid w:val="00DB6DAF"/>
    <w:rsid w:val="00DC2913"/>
    <w:rsid w:val="00DC4933"/>
    <w:rsid w:val="00DC5965"/>
    <w:rsid w:val="00DC6CA4"/>
    <w:rsid w:val="00DD1D4F"/>
    <w:rsid w:val="00DD2152"/>
    <w:rsid w:val="00DD3442"/>
    <w:rsid w:val="00DD4444"/>
    <w:rsid w:val="00DE07D0"/>
    <w:rsid w:val="00DE1530"/>
    <w:rsid w:val="00DE469D"/>
    <w:rsid w:val="00DE6143"/>
    <w:rsid w:val="00DF27B5"/>
    <w:rsid w:val="00DF4F11"/>
    <w:rsid w:val="00DF5DAF"/>
    <w:rsid w:val="00DF69E5"/>
    <w:rsid w:val="00E03904"/>
    <w:rsid w:val="00E10D70"/>
    <w:rsid w:val="00E11807"/>
    <w:rsid w:val="00E12063"/>
    <w:rsid w:val="00E12A49"/>
    <w:rsid w:val="00E16BDB"/>
    <w:rsid w:val="00E22436"/>
    <w:rsid w:val="00E31F8B"/>
    <w:rsid w:val="00E35B02"/>
    <w:rsid w:val="00E45246"/>
    <w:rsid w:val="00E46EE6"/>
    <w:rsid w:val="00E511A2"/>
    <w:rsid w:val="00E53675"/>
    <w:rsid w:val="00E55656"/>
    <w:rsid w:val="00E566DA"/>
    <w:rsid w:val="00E60F32"/>
    <w:rsid w:val="00E62F33"/>
    <w:rsid w:val="00E64310"/>
    <w:rsid w:val="00E667D1"/>
    <w:rsid w:val="00E67FEC"/>
    <w:rsid w:val="00E71730"/>
    <w:rsid w:val="00E75F96"/>
    <w:rsid w:val="00E8037A"/>
    <w:rsid w:val="00E86927"/>
    <w:rsid w:val="00E8728D"/>
    <w:rsid w:val="00E96C5A"/>
    <w:rsid w:val="00EA0466"/>
    <w:rsid w:val="00EA3268"/>
    <w:rsid w:val="00EB0367"/>
    <w:rsid w:val="00EC0069"/>
    <w:rsid w:val="00EC539C"/>
    <w:rsid w:val="00EC7363"/>
    <w:rsid w:val="00ED04C6"/>
    <w:rsid w:val="00ED22A0"/>
    <w:rsid w:val="00ED54AA"/>
    <w:rsid w:val="00ED63E4"/>
    <w:rsid w:val="00ED71D6"/>
    <w:rsid w:val="00ED7ED4"/>
    <w:rsid w:val="00EE5FC6"/>
    <w:rsid w:val="00EE7711"/>
    <w:rsid w:val="00EF29CF"/>
    <w:rsid w:val="00EF32E2"/>
    <w:rsid w:val="00EF66C9"/>
    <w:rsid w:val="00EF6A3D"/>
    <w:rsid w:val="00F02E74"/>
    <w:rsid w:val="00F0397B"/>
    <w:rsid w:val="00F06F90"/>
    <w:rsid w:val="00F127B0"/>
    <w:rsid w:val="00F14B9F"/>
    <w:rsid w:val="00F156A7"/>
    <w:rsid w:val="00F213D6"/>
    <w:rsid w:val="00F2191D"/>
    <w:rsid w:val="00F2276B"/>
    <w:rsid w:val="00F2508B"/>
    <w:rsid w:val="00F25EDA"/>
    <w:rsid w:val="00F2633F"/>
    <w:rsid w:val="00F333D3"/>
    <w:rsid w:val="00F4659C"/>
    <w:rsid w:val="00F46953"/>
    <w:rsid w:val="00F57D30"/>
    <w:rsid w:val="00F653C9"/>
    <w:rsid w:val="00F65DA4"/>
    <w:rsid w:val="00F72DE3"/>
    <w:rsid w:val="00F753A1"/>
    <w:rsid w:val="00F80A9D"/>
    <w:rsid w:val="00F813B6"/>
    <w:rsid w:val="00F91715"/>
    <w:rsid w:val="00F9240C"/>
    <w:rsid w:val="00F97372"/>
    <w:rsid w:val="00FB7BC9"/>
    <w:rsid w:val="00FC224E"/>
    <w:rsid w:val="00FC2365"/>
    <w:rsid w:val="00FC7D10"/>
    <w:rsid w:val="00FC7D2D"/>
    <w:rsid w:val="00FD17F2"/>
    <w:rsid w:val="00FD1B32"/>
    <w:rsid w:val="00FD7F2F"/>
    <w:rsid w:val="00FE3C7E"/>
    <w:rsid w:val="00FE52F8"/>
    <w:rsid w:val="00FE54E3"/>
    <w:rsid w:val="00FF13D1"/>
    <w:rsid w:val="00FF35C1"/>
    <w:rsid w:val="00FF420B"/>
    <w:rsid w:val="00FF4537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6C9C3"/>
  <w15:chartTrackingRefBased/>
  <w15:docId w15:val="{81B8CD70-2EFA-F942-8A4A-9A25872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2914"/>
    <w:rPr>
      <w:sz w:val="22"/>
      <w:szCs w:val="22"/>
      <w:lang w:val="tr-TR"/>
    </w:rPr>
  </w:style>
  <w:style w:type="paragraph" w:styleId="Heading1">
    <w:name w:val="heading 1"/>
    <w:basedOn w:val="Normal"/>
    <w:link w:val="Heading1Char"/>
    <w:uiPriority w:val="9"/>
    <w:qFormat/>
    <w:rsid w:val="0071187D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40B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00F2B"/>
    <w:pPr>
      <w:ind w:left="720"/>
      <w:contextualSpacing/>
    </w:pPr>
  </w:style>
  <w:style w:type="character" w:styleId="Emphasis">
    <w:name w:val="Emphasis"/>
    <w:uiPriority w:val="20"/>
    <w:qFormat/>
    <w:rsid w:val="00A51E39"/>
    <w:rPr>
      <w:i/>
      <w:iCs/>
    </w:rPr>
  </w:style>
  <w:style w:type="character" w:styleId="UnresolvedMention">
    <w:name w:val="Unresolved Mention"/>
    <w:uiPriority w:val="99"/>
    <w:rsid w:val="00E118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C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50C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B27EE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71187D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187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tab-span">
    <w:name w:val="apple-tab-span"/>
    <w:rsid w:val="0071187D"/>
  </w:style>
  <w:style w:type="character" w:customStyle="1" w:styleId="Heading2Char">
    <w:name w:val="Heading 2 Char"/>
    <w:basedOn w:val="DefaultParagraphFont"/>
    <w:link w:val="Heading2"/>
    <w:uiPriority w:val="9"/>
    <w:semiHidden/>
    <w:rsid w:val="004808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l.hekimoglu@tum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al/Library/Group%20Containers/UBF8T346G9.Office/User%20Content.localized/Templates.localized/Resume%20Computer%20Vis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9745D-F8C3-3D4F-9902-A7CE251C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Computer Vision.dotx</Template>
  <TotalTime>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Links>
    <vt:vector size="6" baseType="variant">
      <vt:variant>
        <vt:i4>3145814</vt:i4>
      </vt:variant>
      <vt:variant>
        <vt:i4>0</vt:i4>
      </vt:variant>
      <vt:variant>
        <vt:i4>0</vt:i4>
      </vt:variant>
      <vt:variant>
        <vt:i4>5</vt:i4>
      </vt:variant>
      <vt:variant>
        <vt:lpwstr>mailto:aral.hekimoglu@nyu.edu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Hekimoglu Aral, EF-433</cp:lastModifiedBy>
  <cp:revision>2</cp:revision>
  <cp:lastPrinted>2019-09-14T16:35:00Z</cp:lastPrinted>
  <dcterms:created xsi:type="dcterms:W3CDTF">2022-05-20T11:16:00Z</dcterms:created>
  <dcterms:modified xsi:type="dcterms:W3CDTF">2022-05-20T11:16:00Z</dcterms:modified>
</cp:coreProperties>
</file>